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DE658" w14:textId="793A1AAB" w:rsidR="001D4A83" w:rsidRDefault="001D4A83" w:rsidP="009E19EC">
      <w:pPr>
        <w:jc w:val="right"/>
      </w:pPr>
      <w:r>
        <w:t>K. Joseph Shrestha</w:t>
      </w:r>
    </w:p>
    <w:p w14:paraId="5744FB9D" w14:textId="18E74EFC" w:rsidR="00924995" w:rsidRDefault="00786D6C" w:rsidP="009E19EC">
      <w:pPr>
        <w:jc w:val="right"/>
      </w:pPr>
      <w:r>
        <w:t>2505 Jensen Ave, Unit 432</w:t>
      </w:r>
    </w:p>
    <w:p w14:paraId="497DC7AB" w14:textId="013109BC" w:rsidR="00786D6C" w:rsidRDefault="00786D6C" w:rsidP="009E19EC">
      <w:pPr>
        <w:jc w:val="right"/>
      </w:pPr>
      <w:r>
        <w:t>Ames, IA 50010</w:t>
      </w:r>
    </w:p>
    <w:p w14:paraId="514F230C" w14:textId="0CE9468F" w:rsidR="00786D6C" w:rsidRDefault="00786D6C" w:rsidP="009E19EC">
      <w:pPr>
        <w:jc w:val="right"/>
      </w:pPr>
      <w:r>
        <w:t>(702) 518 1175</w:t>
      </w:r>
    </w:p>
    <w:p w14:paraId="6C448156" w14:textId="3A1A5D96" w:rsidR="00786D6C" w:rsidRDefault="00786D6C" w:rsidP="009E19EC">
      <w:pPr>
        <w:jc w:val="right"/>
      </w:pPr>
      <w:r w:rsidRPr="009E19EC">
        <w:t>shrestha@iastate.edu</w:t>
      </w:r>
    </w:p>
    <w:p w14:paraId="65E9335C" w14:textId="7B4B8785" w:rsidR="00786D6C" w:rsidRDefault="00786D6C" w:rsidP="007374D0"/>
    <w:p w14:paraId="1B9AE97D" w14:textId="14C045C5" w:rsidR="00786D6C" w:rsidRPr="00D664B4" w:rsidRDefault="007553B6" w:rsidP="007374D0">
      <w:pPr>
        <w:rPr>
          <w:strike/>
        </w:rPr>
      </w:pPr>
      <w:r>
        <w:rPr>
          <w:strike/>
        </w:rPr>
        <w:t>December 8, 2015</w:t>
      </w:r>
    </w:p>
    <w:p w14:paraId="7539E24F" w14:textId="4E62FEE4" w:rsidR="00786D6C" w:rsidRDefault="00786D6C" w:rsidP="007374D0"/>
    <w:p w14:paraId="46D95874" w14:textId="2A3BA4BE" w:rsidR="00786D6C" w:rsidRPr="00FE4C7A" w:rsidRDefault="00786D6C" w:rsidP="007374D0">
      <w:pPr>
        <w:rPr>
          <w:strike/>
        </w:rPr>
      </w:pPr>
      <w:r w:rsidRPr="00FE4C7A">
        <w:rPr>
          <w:strike/>
        </w:rPr>
        <w:t>Search Committee Chair</w:t>
      </w:r>
    </w:p>
    <w:p w14:paraId="4D2BE3A4" w14:textId="60AD0B58" w:rsidR="00786D6C" w:rsidRPr="00D664B4" w:rsidRDefault="00786D6C" w:rsidP="007374D0">
      <w:pPr>
        <w:rPr>
          <w:strike/>
        </w:rPr>
      </w:pPr>
      <w:r w:rsidRPr="00D664B4">
        <w:rPr>
          <w:strike/>
        </w:rPr>
        <w:t>Department of</w:t>
      </w:r>
      <w:r w:rsidR="000E626A" w:rsidRPr="00D664B4">
        <w:rPr>
          <w:strike/>
        </w:rPr>
        <w:t xml:space="preserve"> </w:t>
      </w:r>
      <w:r w:rsidRPr="00D664B4">
        <w:rPr>
          <w:strike/>
        </w:rPr>
        <w:t>Construction</w:t>
      </w:r>
      <w:r w:rsidR="000E626A" w:rsidRPr="00D664B4">
        <w:rPr>
          <w:strike/>
        </w:rPr>
        <w:t xml:space="preserve"> Management</w:t>
      </w:r>
    </w:p>
    <w:p w14:paraId="75162EB6" w14:textId="6761376B" w:rsidR="00786D6C" w:rsidRPr="00D664B4" w:rsidRDefault="000E626A" w:rsidP="007374D0">
      <w:pPr>
        <w:rPr>
          <w:strike/>
        </w:rPr>
      </w:pPr>
      <w:r w:rsidRPr="00D664B4">
        <w:rPr>
          <w:strike/>
        </w:rPr>
        <w:t>University</w:t>
      </w:r>
      <w:r w:rsidR="00DB409F">
        <w:rPr>
          <w:strike/>
        </w:rPr>
        <w:t xml:space="preserve"> of</w:t>
      </w:r>
    </w:p>
    <w:p w14:paraId="5B04268D" w14:textId="77777777" w:rsidR="00DB409F" w:rsidRDefault="00DB409F" w:rsidP="007374D0">
      <w:pPr>
        <w:rPr>
          <w:strike/>
        </w:rPr>
      </w:pPr>
      <w:r>
        <w:rPr>
          <w:strike/>
        </w:rPr>
        <w:t>Address 1</w:t>
      </w:r>
    </w:p>
    <w:p w14:paraId="68508817" w14:textId="7D48CDAC" w:rsidR="00DB409F" w:rsidRDefault="00DB409F" w:rsidP="00DB409F">
      <w:r>
        <w:rPr>
          <w:strike/>
        </w:rPr>
        <w:t>Address 2</w:t>
      </w:r>
    </w:p>
    <w:p w14:paraId="3C584294" w14:textId="749FAE3C" w:rsidR="000E626A" w:rsidRPr="00D664B4" w:rsidRDefault="000E626A" w:rsidP="007374D0">
      <w:pPr>
        <w:rPr>
          <w:strike/>
        </w:rPr>
      </w:pPr>
    </w:p>
    <w:p w14:paraId="5CD3AC7E" w14:textId="77777777" w:rsidR="006079B7" w:rsidRDefault="006079B7" w:rsidP="007374D0">
      <w:bookmarkStart w:id="0" w:name="_GoBack"/>
      <w:bookmarkEnd w:id="0"/>
    </w:p>
    <w:p w14:paraId="130C4D72" w14:textId="37CE49D9" w:rsidR="00786D6C" w:rsidRPr="00CB1274" w:rsidRDefault="00F02868" w:rsidP="007374D0">
      <w:pPr>
        <w:rPr>
          <w:strike/>
        </w:rPr>
      </w:pPr>
      <w:r w:rsidRPr="00CB1274">
        <w:rPr>
          <w:strike/>
        </w:rPr>
        <w:t>Dear Search Committee Chair:</w:t>
      </w:r>
    </w:p>
    <w:p w14:paraId="2F5D1F8D" w14:textId="15151104" w:rsidR="009E19EC" w:rsidRDefault="009E19EC" w:rsidP="007374D0"/>
    <w:p w14:paraId="1AF1D355" w14:textId="34A0C6B9" w:rsidR="001D4A83" w:rsidRDefault="009E19EC" w:rsidP="00233B04">
      <w:pPr>
        <w:pStyle w:val="BodyText1"/>
      </w:pPr>
      <w:r>
        <w:t xml:space="preserve">I am writing to </w:t>
      </w:r>
      <w:r w:rsidR="001D4A83">
        <w:t xml:space="preserve">express my keen interest in </w:t>
      </w:r>
      <w:r w:rsidR="0073724C">
        <w:t xml:space="preserve">the </w:t>
      </w:r>
      <w:r w:rsidR="000F0235" w:rsidRPr="001B34ED">
        <w:rPr>
          <w:strike/>
        </w:rPr>
        <w:t xml:space="preserve">Assistant Professor </w:t>
      </w:r>
      <w:r w:rsidR="003F0790" w:rsidRPr="001B34ED">
        <w:rPr>
          <w:strike/>
        </w:rPr>
        <w:t>Position</w:t>
      </w:r>
      <w:r w:rsidR="0073724C" w:rsidRPr="001B34ED">
        <w:rPr>
          <w:strike/>
        </w:rPr>
        <w:t xml:space="preserve"> in the</w:t>
      </w:r>
      <w:r w:rsidR="0073724C">
        <w:t xml:space="preserve"> </w:t>
      </w:r>
      <w:r w:rsidR="0073724C" w:rsidRPr="003056E6">
        <w:rPr>
          <w:strike/>
        </w:rPr>
        <w:t>Department of Construction Management</w:t>
      </w:r>
      <w:r w:rsidR="000F0235" w:rsidRPr="003056E6">
        <w:rPr>
          <w:strike/>
        </w:rPr>
        <w:t xml:space="preserve"> </w:t>
      </w:r>
      <w:r w:rsidR="001702C9" w:rsidRPr="003056E6">
        <w:rPr>
          <w:strike/>
        </w:rPr>
        <w:t>at</w:t>
      </w:r>
      <w:r w:rsidR="000F0235" w:rsidRPr="003056E6">
        <w:rPr>
          <w:strike/>
        </w:rPr>
        <w:t xml:space="preserve"> </w:t>
      </w:r>
      <w:r w:rsidR="00DB409F">
        <w:rPr>
          <w:strike/>
        </w:rPr>
        <w:t>the</w:t>
      </w:r>
      <w:r w:rsidR="000F0235" w:rsidRPr="003056E6">
        <w:rPr>
          <w:strike/>
        </w:rPr>
        <w:t xml:space="preserve"> </w:t>
      </w:r>
      <w:r w:rsidR="00021A32" w:rsidRPr="003056E6">
        <w:rPr>
          <w:strike/>
        </w:rPr>
        <w:t>University, which</w:t>
      </w:r>
      <w:r w:rsidR="002F19FB" w:rsidRPr="003056E6">
        <w:rPr>
          <w:strike/>
        </w:rPr>
        <w:t xml:space="preserve"> I saw advertised in Associate School of Construction website</w:t>
      </w:r>
      <w:r w:rsidR="000F0235" w:rsidRPr="003056E6">
        <w:rPr>
          <w:strike/>
        </w:rPr>
        <w:t>.</w:t>
      </w:r>
      <w:r w:rsidR="00382BC4" w:rsidRPr="003056E6">
        <w:rPr>
          <w:strike/>
        </w:rPr>
        <w:t xml:space="preserve"> </w:t>
      </w:r>
      <w:r w:rsidR="002F19FB">
        <w:t>My combinati</w:t>
      </w:r>
      <w:r w:rsidR="00452BC3">
        <w:t>on of research, teaching, and industr</w:t>
      </w:r>
      <w:r w:rsidR="00E97A55">
        <w:t>y</w:t>
      </w:r>
      <w:r w:rsidR="00452BC3">
        <w:t xml:space="preserve"> experie</w:t>
      </w:r>
      <w:r w:rsidR="00AC7C83">
        <w:t>nces seem to fit this position.</w:t>
      </w:r>
    </w:p>
    <w:p w14:paraId="41792015" w14:textId="77777777" w:rsidR="006E731F" w:rsidRDefault="006E731F" w:rsidP="007374D0"/>
    <w:p w14:paraId="27695DAD" w14:textId="383ABD9D" w:rsidR="00B3002F" w:rsidRDefault="004D120C" w:rsidP="00CF0460">
      <w:pPr>
        <w:pStyle w:val="BodyText1"/>
      </w:pPr>
      <w:r>
        <w:t xml:space="preserve">Currently, I am </w:t>
      </w:r>
      <w:r w:rsidR="00F4566F">
        <w:t xml:space="preserve">a </w:t>
      </w:r>
      <w:r w:rsidR="00643718">
        <w:t xml:space="preserve">Ph.D. </w:t>
      </w:r>
      <w:r w:rsidR="00F7739E">
        <w:t>candidate</w:t>
      </w:r>
      <w:r w:rsidR="00643718">
        <w:t xml:space="preserve"> in the Department of Civil, Construction, and Environmental Engineering at Iowa State University. My dissertation will be completed by </w:t>
      </w:r>
      <w:r w:rsidR="00F7739E">
        <w:t>Spring</w:t>
      </w:r>
      <w:r w:rsidR="00B273AD">
        <w:t xml:space="preserve"> 2016. </w:t>
      </w:r>
      <w:r w:rsidR="008714F7">
        <w:t xml:space="preserve">Over </w:t>
      </w:r>
      <w:r w:rsidR="00E30828">
        <w:t xml:space="preserve">the </w:t>
      </w:r>
      <w:r w:rsidR="008714F7">
        <w:t>past four years of my graduate studies, I ha</w:t>
      </w:r>
      <w:r w:rsidR="0046194E">
        <w:t>ve worked on national and state-</w:t>
      </w:r>
      <w:r w:rsidR="008714F7">
        <w:t>level research projects (NCHRP and DOT sponsored projects) totaling over a million dollar</w:t>
      </w:r>
      <w:r w:rsidR="00844817">
        <w:t>s</w:t>
      </w:r>
      <w:r w:rsidR="008714F7">
        <w:t>.</w:t>
      </w:r>
      <w:r w:rsidR="00AE6A00">
        <w:t xml:space="preserve"> I am a lead student researcher for thr</w:t>
      </w:r>
      <w:r w:rsidR="00826572">
        <w:t>ee projects of amount $314,517.</w:t>
      </w:r>
      <w:r w:rsidR="00933C75">
        <w:t xml:space="preserve"> </w:t>
      </w:r>
      <w:r w:rsidR="006713FC">
        <w:t xml:space="preserve">My research </w:t>
      </w:r>
      <w:r w:rsidR="005479BE">
        <w:t>is</w:t>
      </w:r>
      <w:r w:rsidR="006713FC">
        <w:t xml:space="preserve"> focused on</w:t>
      </w:r>
      <w:r w:rsidR="00C4316E">
        <w:t xml:space="preserve"> </w:t>
      </w:r>
      <w:r w:rsidR="00546A82">
        <w:t xml:space="preserve">automating and </w:t>
      </w:r>
      <w:r w:rsidR="00C4316E">
        <w:t>enhancing construction data collection and utilization methods</w:t>
      </w:r>
      <w:r w:rsidR="0097521C">
        <w:t>.</w:t>
      </w:r>
      <w:r w:rsidR="000776D8">
        <w:t xml:space="preserve"> I have utilized bid data and daily work report data to </w:t>
      </w:r>
      <w:r w:rsidR="004249C7">
        <w:t xml:space="preserve">determine highway construction cost index, develop as-built and as-planned schedule, and </w:t>
      </w:r>
      <w:r w:rsidR="00457CF6">
        <w:t>estimate</w:t>
      </w:r>
      <w:r w:rsidR="004249C7">
        <w:t xml:space="preserve"> preconstruction and construction cost</w:t>
      </w:r>
      <w:r w:rsidR="00457CF6">
        <w:t>s</w:t>
      </w:r>
      <w:r w:rsidR="00F33C6C">
        <w:t xml:space="preserve">. The automated and enhanced methodologies will enable construction project owners and managers to </w:t>
      </w:r>
      <w:r w:rsidR="003B244C">
        <w:t>make decisions effectively, reliably, and accurately.</w:t>
      </w:r>
    </w:p>
    <w:p w14:paraId="3DF5B3EE" w14:textId="77777777" w:rsidR="000F00AD" w:rsidRDefault="000F00AD" w:rsidP="007374D0"/>
    <w:p w14:paraId="3D947CB7" w14:textId="5D7D0FC5" w:rsidR="000F00AD" w:rsidRDefault="008F59FE" w:rsidP="00233B04">
      <w:pPr>
        <w:pStyle w:val="BodyText1"/>
      </w:pPr>
      <w:r>
        <w:t>As g</w:t>
      </w:r>
      <w:r w:rsidR="00B85A76">
        <w:t>rant proposal writing is an impor</w:t>
      </w:r>
      <w:r>
        <w:t>tant skill for a faculty member,</w:t>
      </w:r>
      <w:r w:rsidR="00B85A76">
        <w:t xml:space="preserve"> </w:t>
      </w:r>
      <w:r w:rsidR="000F00AD">
        <w:t xml:space="preserve">I attended </w:t>
      </w:r>
      <w:r w:rsidR="00A158F9">
        <w:t>three</w:t>
      </w:r>
      <w:r w:rsidR="000F00AD">
        <w:t xml:space="preserve"> </w:t>
      </w:r>
      <w:r w:rsidR="004A0A06">
        <w:t>grant-writing</w:t>
      </w:r>
      <w:r w:rsidR="000F00AD">
        <w:t xml:space="preserve"> seminars that provided me with valuable skills </w:t>
      </w:r>
      <w:r w:rsidR="00BF2500">
        <w:t xml:space="preserve">necessary to write a successful grant </w:t>
      </w:r>
      <w:r w:rsidR="006D399D">
        <w:t>proposal</w:t>
      </w:r>
      <w:r w:rsidR="00BF2500">
        <w:t>. I have closely worked with my advisor and utilized the skills I developed to write a successful grant proposa</w:t>
      </w:r>
      <w:r w:rsidR="00152A4A">
        <w:t>l</w:t>
      </w:r>
      <w:r w:rsidR="00BF2500">
        <w:t xml:space="preserve"> of $152,463 to develop an advanced highway construction cost index that has been funded by the Montana Department of Transportation</w:t>
      </w:r>
      <w:r w:rsidR="00737FD3">
        <w:t xml:space="preserve"> (MDT)</w:t>
      </w:r>
      <w:r w:rsidR="00BF2500">
        <w:t>.</w:t>
      </w:r>
      <w:r w:rsidR="00737FD3">
        <w:t xml:space="preserve"> I am currently writing another proposal to MDT </w:t>
      </w:r>
      <w:r w:rsidR="000526E7">
        <w:t xml:space="preserve">to better utilize </w:t>
      </w:r>
      <w:r w:rsidR="00625E7F">
        <w:t>its</w:t>
      </w:r>
      <w:r w:rsidR="000526E7">
        <w:t xml:space="preserve"> construction data</w:t>
      </w:r>
      <w:r w:rsidR="00737FD3">
        <w:t>.</w:t>
      </w:r>
    </w:p>
    <w:p w14:paraId="062A5963" w14:textId="77777777" w:rsidR="004E0FF6" w:rsidRDefault="004E0FF6" w:rsidP="007374D0"/>
    <w:p w14:paraId="02531A96" w14:textId="6953C80E" w:rsidR="00D50F60" w:rsidRDefault="000E1B26" w:rsidP="00233B04">
      <w:pPr>
        <w:pStyle w:val="BodyText1"/>
      </w:pPr>
      <w:r>
        <w:t>As an instructor</w:t>
      </w:r>
      <w:r w:rsidR="00941F06">
        <w:t xml:space="preserve"> and guest lecturer, </w:t>
      </w:r>
      <w:r w:rsidR="004C66C2">
        <w:t xml:space="preserve">I </w:t>
      </w:r>
      <w:r w:rsidR="005F648F">
        <w:t xml:space="preserve">have </w:t>
      </w:r>
      <w:r w:rsidR="00CF24A7">
        <w:t>taught</w:t>
      </w:r>
      <w:r w:rsidR="00203849">
        <w:t xml:space="preserve"> </w:t>
      </w:r>
      <w:r w:rsidR="00203849">
        <w:rPr>
          <w:i/>
        </w:rPr>
        <w:t>Bidding Construction Projects, Construction Finance and Business Management,</w:t>
      </w:r>
      <w:r w:rsidR="00203849">
        <w:t xml:space="preserve"> and </w:t>
      </w:r>
      <w:r w:rsidR="00203849">
        <w:rPr>
          <w:i/>
        </w:rPr>
        <w:t>Research Methodology in Construction Engineering</w:t>
      </w:r>
      <w:r>
        <w:t xml:space="preserve">. I </w:t>
      </w:r>
      <w:r w:rsidR="00BD3F66">
        <w:t>was also involved in four other classes as a teaching assistant.</w:t>
      </w:r>
      <w:r w:rsidR="0058602C">
        <w:t xml:space="preserve"> </w:t>
      </w:r>
      <w:r w:rsidR="00571120">
        <w:t xml:space="preserve">I have mentored </w:t>
      </w:r>
      <w:r w:rsidR="00F50E68">
        <w:t>five</w:t>
      </w:r>
      <w:r w:rsidR="00571120">
        <w:t xml:space="preserve"> </w:t>
      </w:r>
      <w:r w:rsidR="009C763B">
        <w:t>undergraduates</w:t>
      </w:r>
      <w:r w:rsidR="00571120">
        <w:t xml:space="preserve"> and </w:t>
      </w:r>
      <w:r w:rsidR="00F50E68">
        <w:t xml:space="preserve">three </w:t>
      </w:r>
      <w:r w:rsidR="00571120">
        <w:t xml:space="preserve">graduate students for their studies and research. </w:t>
      </w:r>
      <w:r w:rsidR="00B51FD5">
        <w:t xml:space="preserve">The teaching and mentoring </w:t>
      </w:r>
      <w:r w:rsidR="00FE6CE1">
        <w:t>experience</w:t>
      </w:r>
      <w:r w:rsidR="00B607AA">
        <w:t xml:space="preserve"> gave me opportunities to </w:t>
      </w:r>
      <w:r w:rsidR="0042447A">
        <w:t>learn challenge</w:t>
      </w:r>
      <w:r w:rsidR="003B4A95">
        <w:t xml:space="preserve">s and methods to overcome them </w:t>
      </w:r>
      <w:r w:rsidR="0042447A">
        <w:t xml:space="preserve">to become a successful </w:t>
      </w:r>
      <w:r w:rsidR="0042447A">
        <w:lastRenderedPageBreak/>
        <w:t xml:space="preserve">instructor. </w:t>
      </w:r>
      <w:r w:rsidR="003552B8">
        <w:t>For example,</w:t>
      </w:r>
      <w:r w:rsidR="00D50F60">
        <w:t xml:space="preserve"> if students are </w:t>
      </w:r>
      <w:r w:rsidR="00CC7609">
        <w:t>not doing well</w:t>
      </w:r>
      <w:r w:rsidR="00A61F6F">
        <w:t xml:space="preserve"> on numerical homework</w:t>
      </w:r>
      <w:r w:rsidR="00D50F60">
        <w:t xml:space="preserve">, I </w:t>
      </w:r>
      <w:r w:rsidR="00AC2731">
        <w:t xml:space="preserve">will </w:t>
      </w:r>
      <w:r w:rsidR="00D50F60">
        <w:t>give in-class exercises</w:t>
      </w:r>
      <w:r w:rsidR="00AC2731">
        <w:t xml:space="preserve"> to ensure that concepts required for the homework are conveyed properly</w:t>
      </w:r>
      <w:r w:rsidR="005E15D5">
        <w:t>.</w:t>
      </w:r>
    </w:p>
    <w:p w14:paraId="5187B0C2" w14:textId="25513F6A" w:rsidR="00011AA7" w:rsidRDefault="00535E86" w:rsidP="00E757C8">
      <w:pPr>
        <w:pStyle w:val="BodyText1"/>
      </w:pPr>
      <w:r>
        <w:t xml:space="preserve">Before coming to graduate school, I worked in road survey, design, and estimation for a year and half. </w:t>
      </w:r>
      <w:r w:rsidR="00A34B48">
        <w:t xml:space="preserve">For one of the projects, </w:t>
      </w:r>
      <w:r w:rsidR="00CB1076">
        <w:t>my team and I</w:t>
      </w:r>
      <w:r w:rsidR="00CE56F2">
        <w:t xml:space="preserve"> walked over 10 hours </w:t>
      </w:r>
      <w:r w:rsidR="00F202F4">
        <w:t>each way</w:t>
      </w:r>
      <w:r w:rsidR="00CB1076">
        <w:t xml:space="preserve"> with </w:t>
      </w:r>
      <w:r w:rsidR="00F86AB5">
        <w:t>total station</w:t>
      </w:r>
      <w:r w:rsidR="00CB1076">
        <w:t xml:space="preserve"> and other survey equipment</w:t>
      </w:r>
      <w:r w:rsidR="00F202F4">
        <w:t xml:space="preserve"> to reach and return from the survey site.</w:t>
      </w:r>
      <w:r w:rsidR="00F86AB5">
        <w:t xml:space="preserve"> I gained not only industry experience but also </w:t>
      </w:r>
      <w:r w:rsidR="00541E2F">
        <w:t xml:space="preserve">learned </w:t>
      </w:r>
      <w:r w:rsidR="00F86AB5">
        <w:t xml:space="preserve">life lessons such as </w:t>
      </w:r>
      <w:r w:rsidR="00FD3AE5">
        <w:t>perseverance</w:t>
      </w:r>
      <w:r w:rsidR="00F86AB5">
        <w:t xml:space="preserve"> </w:t>
      </w:r>
      <w:r w:rsidR="00541E2F">
        <w:t>and determination</w:t>
      </w:r>
      <w:r w:rsidR="00F86AB5">
        <w:t>.</w:t>
      </w:r>
      <w:r w:rsidR="00011AA7">
        <w:t xml:space="preserve"> </w:t>
      </w:r>
      <w:r w:rsidR="00E757C8">
        <w:t>During the same time, I have also developed computer software systems for engineering design and project management</w:t>
      </w:r>
      <w:r w:rsidR="00C546DE">
        <w:t xml:space="preserve"> such as </w:t>
      </w:r>
      <w:r w:rsidR="00652B12">
        <w:t xml:space="preserve">surface distress index </w:t>
      </w:r>
      <w:r w:rsidR="00952949">
        <w:t>calculator</w:t>
      </w:r>
      <w:r w:rsidR="00D22CA8">
        <w:t xml:space="preserve"> and district water supply, sanitation, and hygiene management information system</w:t>
      </w:r>
      <w:r w:rsidR="00652B12">
        <w:t>.</w:t>
      </w:r>
      <w:r w:rsidR="00F638A5">
        <w:t xml:space="preserve"> </w:t>
      </w:r>
      <w:r w:rsidR="00643A17">
        <w:t xml:space="preserve">I </w:t>
      </w:r>
      <w:r w:rsidR="00320820">
        <w:t>am utilizing</w:t>
      </w:r>
      <w:r w:rsidR="00643A17">
        <w:t xml:space="preserve"> my</w:t>
      </w:r>
      <w:r w:rsidR="00011AA7">
        <w:t xml:space="preserve"> computer programming </w:t>
      </w:r>
      <w:r w:rsidR="00502ECF">
        <w:t>knowledge</w:t>
      </w:r>
      <w:r w:rsidR="00643A17">
        <w:t xml:space="preserve"> to develop </w:t>
      </w:r>
      <w:r w:rsidR="00320820">
        <w:t>an automation tool</w:t>
      </w:r>
      <w:r w:rsidR="00643A17">
        <w:t xml:space="preserve"> for highway construction cost </w:t>
      </w:r>
      <w:r w:rsidR="00320820">
        <w:t>index</w:t>
      </w:r>
      <w:r w:rsidR="00CC6010">
        <w:t xml:space="preserve"> for a research project</w:t>
      </w:r>
      <w:r w:rsidR="00643A17">
        <w:t>.</w:t>
      </w:r>
    </w:p>
    <w:p w14:paraId="3276055E" w14:textId="77777777" w:rsidR="00011AA7" w:rsidRDefault="00011AA7" w:rsidP="00E757C8">
      <w:pPr>
        <w:pStyle w:val="BodyText1"/>
      </w:pPr>
    </w:p>
    <w:p w14:paraId="2FCFDAC7" w14:textId="6670AF20" w:rsidR="00FE247E" w:rsidRDefault="00F638A5" w:rsidP="00E757C8">
      <w:pPr>
        <w:pStyle w:val="BodyText1"/>
      </w:pPr>
      <w:r>
        <w:t>At Iowa State University, I have attended Industry Advisory Council meetings for Construction Engineering</w:t>
      </w:r>
      <w:r w:rsidR="00FE247E">
        <w:t xml:space="preserve">. I got an opportunity not only to understand industry expectations </w:t>
      </w:r>
      <w:r w:rsidR="00C227E4">
        <w:t xml:space="preserve">with the graduates from the school, but also additional duties that faculty members have. Preparing for Future Faculty class that </w:t>
      </w:r>
      <w:r w:rsidR="009C46AE">
        <w:t>I took also</w:t>
      </w:r>
      <w:r w:rsidR="00C227E4">
        <w:t xml:space="preserve"> gave me better understanding of </w:t>
      </w:r>
      <w:r w:rsidR="00181698">
        <w:t>overall faculty life and their responsibilities</w:t>
      </w:r>
      <w:r w:rsidR="00676EB8">
        <w:t xml:space="preserve"> including the </w:t>
      </w:r>
      <w:r w:rsidR="00697742">
        <w:t xml:space="preserve">research, </w:t>
      </w:r>
      <w:r w:rsidR="009C46AE">
        <w:t xml:space="preserve">teaching, </w:t>
      </w:r>
      <w:r w:rsidR="00AD71AF">
        <w:t>committees</w:t>
      </w:r>
      <w:r w:rsidR="00181698">
        <w:t>, and outreach.</w:t>
      </w:r>
      <w:r w:rsidR="004C7CD3">
        <w:t xml:space="preserve"> </w:t>
      </w:r>
      <w:r w:rsidR="00502ECF">
        <w:t>I believe that t</w:t>
      </w:r>
      <w:r w:rsidR="004C7CD3">
        <w:t xml:space="preserve">he valuable insights </w:t>
      </w:r>
      <w:r w:rsidR="00B10226">
        <w:t>I obtained from those activities will aid me to become a successful faculty member.</w:t>
      </w:r>
    </w:p>
    <w:p w14:paraId="6988C92F" w14:textId="77777777" w:rsidR="0009043E" w:rsidRDefault="0009043E" w:rsidP="00233B04">
      <w:pPr>
        <w:pStyle w:val="BodyText1"/>
      </w:pPr>
    </w:p>
    <w:p w14:paraId="2BF22DB1" w14:textId="086B4BA1" w:rsidR="00EC09D5" w:rsidRDefault="00162B28" w:rsidP="00233B04">
      <w:pPr>
        <w:pStyle w:val="BodyText1"/>
      </w:pPr>
      <w:r>
        <w:t>Du</w:t>
      </w:r>
      <w:r w:rsidR="003E63EA">
        <w:t>ring my time in graduate school</w:t>
      </w:r>
      <w:r w:rsidR="004D7C3F">
        <w:t>, I</w:t>
      </w:r>
      <w:r w:rsidR="00502F03">
        <w:t xml:space="preserve"> </w:t>
      </w:r>
      <w:r w:rsidR="00EB338B">
        <w:t xml:space="preserve">polished </w:t>
      </w:r>
      <w:r w:rsidR="00CE471A">
        <w:t xml:space="preserve">my </w:t>
      </w:r>
      <w:r w:rsidR="00EB338B">
        <w:t xml:space="preserve">communication and leadership skills </w:t>
      </w:r>
      <w:r w:rsidR="00A75CB3">
        <w:t>by participating in a number of engineering and non-engineering student organizations</w:t>
      </w:r>
      <w:r w:rsidR="00EC09D5">
        <w:t xml:space="preserve"> such as student chapter of Amer</w:t>
      </w:r>
      <w:r w:rsidR="00734B57">
        <w:t>ican Society of Civil Engineers</w:t>
      </w:r>
      <w:r w:rsidR="00A04987">
        <w:t>, student chapter of</w:t>
      </w:r>
      <w:r w:rsidR="00734B57">
        <w:t xml:space="preserve"> Engineers without Borders,</w:t>
      </w:r>
      <w:r w:rsidR="001E2DE6">
        <w:t xml:space="preserve"> Tau Beta Pi, Graduate and Professional Student Senate</w:t>
      </w:r>
      <w:r w:rsidR="000403D8">
        <w:t xml:space="preserve"> (GPSS)</w:t>
      </w:r>
      <w:r w:rsidR="001E2DE6">
        <w:t>,</w:t>
      </w:r>
      <w:r w:rsidR="00734B57">
        <w:t xml:space="preserve"> </w:t>
      </w:r>
      <w:r w:rsidR="00A04987">
        <w:t xml:space="preserve">and </w:t>
      </w:r>
      <w:r w:rsidR="00734B57">
        <w:t>Nepalese Student Association</w:t>
      </w:r>
      <w:r w:rsidR="00A04987">
        <w:t>. My initiation</w:t>
      </w:r>
      <w:r w:rsidR="000403D8">
        <w:t xml:space="preserve"> as a GPSS senate</w:t>
      </w:r>
      <w:r w:rsidR="00A04987">
        <w:t xml:space="preserve"> </w:t>
      </w:r>
      <w:r w:rsidR="003D6BE0">
        <w:t xml:space="preserve">to </w:t>
      </w:r>
      <w:r w:rsidR="00F33E71">
        <w:t>establish</w:t>
      </w:r>
      <w:r w:rsidR="00A04987">
        <w:t xml:space="preserve"> a </w:t>
      </w:r>
      <w:r w:rsidR="003D6BE0">
        <w:t xml:space="preserve">writing center for graduate students </w:t>
      </w:r>
      <w:r w:rsidR="00F92ABB">
        <w:t xml:space="preserve">gave </w:t>
      </w:r>
      <w:r w:rsidR="00AA60A2">
        <w:t>graduate students</w:t>
      </w:r>
      <w:r w:rsidR="00F92ABB">
        <w:t xml:space="preserve"> access to the media and writing center at </w:t>
      </w:r>
      <w:r w:rsidR="00DC77FD">
        <w:t>Iowa State University</w:t>
      </w:r>
      <w:r w:rsidR="00F92ABB">
        <w:t>.</w:t>
      </w:r>
      <w:r w:rsidR="00EE4705">
        <w:t xml:space="preserve"> I have </w:t>
      </w:r>
      <w:r w:rsidR="009905B2">
        <w:t xml:space="preserve">also </w:t>
      </w:r>
      <w:r w:rsidR="00EE4705">
        <w:t xml:space="preserve">formed </w:t>
      </w:r>
      <w:r w:rsidR="009905B2">
        <w:t xml:space="preserve">a </w:t>
      </w:r>
      <w:r w:rsidR="00EE4705">
        <w:t xml:space="preserve">team to </w:t>
      </w:r>
      <w:r w:rsidR="00DC77FD">
        <w:t xml:space="preserve">organize Nepalese cultural night at </w:t>
      </w:r>
      <w:r w:rsidR="00FD5837">
        <w:t>the</w:t>
      </w:r>
      <w:r w:rsidR="00DC77FD">
        <w:t xml:space="preserve"> University of Nevada Las Vegas.</w:t>
      </w:r>
    </w:p>
    <w:p w14:paraId="162F250B" w14:textId="77777777" w:rsidR="00DC77FD" w:rsidRDefault="00DC77FD" w:rsidP="00233B04">
      <w:pPr>
        <w:pStyle w:val="BodyText1"/>
      </w:pPr>
    </w:p>
    <w:p w14:paraId="1B39C5DA" w14:textId="77777777" w:rsidR="0097784D" w:rsidRDefault="006B3B41" w:rsidP="00233B04">
      <w:pPr>
        <w:pStyle w:val="BodyText1"/>
      </w:pPr>
      <w:r>
        <w:t>From my studies</w:t>
      </w:r>
      <w:r w:rsidR="00FA208E">
        <w:t xml:space="preserve"> and</w:t>
      </w:r>
      <w:r>
        <w:t xml:space="preserve"> </w:t>
      </w:r>
      <w:r w:rsidR="008F1EA4">
        <w:t xml:space="preserve">industry experience, </w:t>
      </w:r>
      <w:r w:rsidR="00D501E2">
        <w:t xml:space="preserve">I have acquired knowledge in </w:t>
      </w:r>
      <w:r w:rsidR="004F2A73">
        <w:t xml:space="preserve">data mining, preconstruction </w:t>
      </w:r>
      <w:r w:rsidR="00C95136">
        <w:t xml:space="preserve">and construction </w:t>
      </w:r>
      <w:r w:rsidR="004F2A73">
        <w:t>cost estimation, daily work report, progress monitoring, as-built scheduling, as-planned scheduling</w:t>
      </w:r>
      <w:r w:rsidR="00B238F3">
        <w:t>, and computer programming</w:t>
      </w:r>
      <w:r w:rsidR="004F2A73">
        <w:t>.</w:t>
      </w:r>
      <w:r w:rsidR="00C95136">
        <w:t xml:space="preserve"> I believe I have developed skills necessary to </w:t>
      </w:r>
      <w:r w:rsidR="00453602">
        <w:t xml:space="preserve">become a successful </w:t>
      </w:r>
      <w:r w:rsidR="0002319C">
        <w:t xml:space="preserve">faculty member and </w:t>
      </w:r>
      <w:r w:rsidR="00453602">
        <w:t>departmental citizen</w:t>
      </w:r>
      <w:r w:rsidR="00C95136">
        <w:t>.</w:t>
      </w:r>
      <w:r w:rsidR="007566CC">
        <w:t xml:space="preserve"> </w:t>
      </w:r>
    </w:p>
    <w:p w14:paraId="21D2A3E6" w14:textId="77777777" w:rsidR="0097784D" w:rsidRDefault="0097784D" w:rsidP="00233B04">
      <w:pPr>
        <w:pStyle w:val="BodyText1"/>
      </w:pPr>
    </w:p>
    <w:p w14:paraId="74D38D6A" w14:textId="671AA504" w:rsidR="00F87B9D" w:rsidRDefault="00EF1F83" w:rsidP="00233B04">
      <w:pPr>
        <w:pStyle w:val="BodyText1"/>
      </w:pPr>
      <w:r>
        <w:t xml:space="preserve">I am excited </w:t>
      </w:r>
      <w:r w:rsidR="003C25AB">
        <w:t xml:space="preserve">to bring my skills and experience to this position. I believe I </w:t>
      </w:r>
      <w:r w:rsidR="002D6E49">
        <w:t xml:space="preserve">would be a part of the </w:t>
      </w:r>
      <w:r w:rsidR="00EC143E">
        <w:t xml:space="preserve">great </w:t>
      </w:r>
      <w:r w:rsidR="002D6E49">
        <w:t>team</w:t>
      </w:r>
      <w:r w:rsidR="00EC143E">
        <w:t xml:space="preserve"> at </w:t>
      </w:r>
      <w:r w:rsidR="00DB409F">
        <w:rPr>
          <w:strike/>
        </w:rPr>
        <w:t>the</w:t>
      </w:r>
      <w:r w:rsidR="00EC143E" w:rsidRPr="00D664B4">
        <w:rPr>
          <w:strike/>
        </w:rPr>
        <w:t xml:space="preserve"> University to </w:t>
      </w:r>
      <w:r w:rsidR="00BE5355" w:rsidRPr="00D664B4">
        <w:rPr>
          <w:strike/>
        </w:rPr>
        <w:t>develop tomorrow’s leaders for this global and multicultural society</w:t>
      </w:r>
      <w:r w:rsidR="00BE5355">
        <w:t>.</w:t>
      </w:r>
    </w:p>
    <w:p w14:paraId="7458DCCF" w14:textId="77777777" w:rsidR="007566CC" w:rsidRDefault="007566CC" w:rsidP="00233B04">
      <w:pPr>
        <w:pStyle w:val="BodyText1"/>
      </w:pPr>
    </w:p>
    <w:p w14:paraId="4C02362A" w14:textId="53F94417" w:rsidR="00F87B9D" w:rsidRDefault="00F87B9D" w:rsidP="007374D0">
      <w:r>
        <w:t>Thank you for your time going through the application. I look forward hearing from you.</w:t>
      </w:r>
    </w:p>
    <w:p w14:paraId="2D6DB194" w14:textId="77777777" w:rsidR="00C53998" w:rsidRDefault="00C53998" w:rsidP="007374D0"/>
    <w:p w14:paraId="684C58D8" w14:textId="77777777" w:rsidR="00F87B9D" w:rsidRDefault="00F87B9D" w:rsidP="007374D0"/>
    <w:p w14:paraId="50DA18BD" w14:textId="32A182F0" w:rsidR="00F87B9D" w:rsidRDefault="00F87B9D" w:rsidP="007374D0">
      <w:r>
        <w:t>Sincerely</w:t>
      </w:r>
      <w:r w:rsidR="002F088E">
        <w:t>,</w:t>
      </w:r>
    </w:p>
    <w:p w14:paraId="0693068D" w14:textId="57FB91BE" w:rsidR="006123D0" w:rsidRDefault="006123D0" w:rsidP="007374D0"/>
    <w:p w14:paraId="006E185A" w14:textId="77777777" w:rsidR="006123D0" w:rsidRDefault="006123D0" w:rsidP="007374D0"/>
    <w:p w14:paraId="3C3C0A18" w14:textId="0C9E61E8" w:rsidR="00786D6C" w:rsidRPr="007374D0" w:rsidRDefault="00F87B9D" w:rsidP="007374D0">
      <w:r>
        <w:t>K. Joseph Shrestha</w:t>
      </w:r>
    </w:p>
    <w:sectPr w:rsidR="00786D6C" w:rsidRPr="007374D0" w:rsidSect="00DB62E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83EE65" w14:textId="77777777" w:rsidR="000940DC" w:rsidRDefault="000940DC">
      <w:r>
        <w:separator/>
      </w:r>
    </w:p>
  </w:endnote>
  <w:endnote w:type="continuationSeparator" w:id="0">
    <w:p w14:paraId="4C8D04BC" w14:textId="77777777" w:rsidR="000940DC" w:rsidRDefault="00094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-ItalicMT">
    <w:altName w:val="Times New Roman"/>
    <w:panose1 w:val="00000000000000000000"/>
    <w:charset w:val="4D"/>
    <w:family w:val="roman"/>
    <w:notTrueType/>
    <w:pitch w:val="default"/>
    <w:sig w:usb0="03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E077B" w14:textId="77777777" w:rsidR="00857C9D" w:rsidRDefault="00857C9D" w:rsidP="009F0689">
    <w:pPr>
      <w:tabs>
        <w:tab w:val="left" w:pos="2205"/>
      </w:tabs>
      <w:rPr>
        <w:rStyle w:val="PageNumber"/>
      </w:rPr>
    </w:pPr>
    <w:r>
      <w:rPr>
        <w:rStyle w:val="PageNumber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72BD01" w14:textId="77777777" w:rsidR="000940DC" w:rsidRDefault="000940DC">
      <w:r>
        <w:separator/>
      </w:r>
    </w:p>
  </w:footnote>
  <w:footnote w:type="continuationSeparator" w:id="0">
    <w:p w14:paraId="07CDE3C5" w14:textId="77777777" w:rsidR="000940DC" w:rsidRDefault="000940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C7536" w14:textId="37F9133C" w:rsidR="00856A9C" w:rsidRDefault="001B34ED">
    <w:pPr>
      <w:pStyle w:val="Header"/>
      <w:jc w:val="center"/>
    </w:pPr>
    <w:sdt>
      <w:sdtPr>
        <w:id w:val="145536683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856A9C">
          <w:fldChar w:fldCharType="begin"/>
        </w:r>
        <w:r w:rsidR="00856A9C">
          <w:instrText xml:space="preserve"> PAGE   \* MERGEFORMAT </w:instrText>
        </w:r>
        <w:r w:rsidR="00856A9C">
          <w:fldChar w:fldCharType="separate"/>
        </w:r>
        <w:r>
          <w:rPr>
            <w:noProof/>
          </w:rPr>
          <w:t>2</w:t>
        </w:r>
        <w:r w:rsidR="00856A9C">
          <w:rPr>
            <w:noProof/>
          </w:rPr>
          <w:fldChar w:fldCharType="end"/>
        </w:r>
      </w:sdtContent>
    </w:sdt>
  </w:p>
  <w:p w14:paraId="5844D6B5" w14:textId="6BA6EE2F" w:rsidR="00856A9C" w:rsidRDefault="00856A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A28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singleLevel"/>
    <w:tmpl w:val="0000000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-ItalicMT" w:hAnsi="Arial-ItalicMT" w:hint="default"/>
      </w:rPr>
    </w:lvl>
  </w:abstractNum>
  <w:abstractNum w:abstractNumId="11" w15:restartNumberingAfterBreak="0">
    <w:nsid w:val="03B31F8C"/>
    <w:multiLevelType w:val="hybridMultilevel"/>
    <w:tmpl w:val="069C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135111"/>
    <w:multiLevelType w:val="hybridMultilevel"/>
    <w:tmpl w:val="9C40D802"/>
    <w:lvl w:ilvl="0" w:tplc="04090001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36947D9"/>
    <w:multiLevelType w:val="hybridMultilevel"/>
    <w:tmpl w:val="48D0B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A8112E"/>
    <w:multiLevelType w:val="hybridMultilevel"/>
    <w:tmpl w:val="8C5299F0"/>
    <w:lvl w:ilvl="0" w:tplc="4252C3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E02CD"/>
    <w:multiLevelType w:val="hybridMultilevel"/>
    <w:tmpl w:val="61708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C3279C"/>
    <w:multiLevelType w:val="hybridMultilevel"/>
    <w:tmpl w:val="9496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B266BD"/>
    <w:multiLevelType w:val="hybridMultilevel"/>
    <w:tmpl w:val="793ED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445560"/>
    <w:multiLevelType w:val="hybridMultilevel"/>
    <w:tmpl w:val="000ABDAA"/>
    <w:lvl w:ilvl="0" w:tplc="4252C3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80AF7"/>
    <w:multiLevelType w:val="hybridMultilevel"/>
    <w:tmpl w:val="B56A2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D5524"/>
    <w:multiLevelType w:val="hybridMultilevel"/>
    <w:tmpl w:val="09E61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CC6F08"/>
    <w:multiLevelType w:val="hybridMultilevel"/>
    <w:tmpl w:val="8534ACD8"/>
    <w:lvl w:ilvl="0" w:tplc="4252C3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490508"/>
    <w:multiLevelType w:val="hybridMultilevel"/>
    <w:tmpl w:val="74A20310"/>
    <w:lvl w:ilvl="0" w:tplc="04090001">
      <w:start w:val="2505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E2D2C0D"/>
    <w:multiLevelType w:val="hybridMultilevel"/>
    <w:tmpl w:val="51C097BA"/>
    <w:lvl w:ilvl="0" w:tplc="4252C3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E24298"/>
    <w:multiLevelType w:val="hybridMultilevel"/>
    <w:tmpl w:val="28EA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A610BA"/>
    <w:multiLevelType w:val="hybridMultilevel"/>
    <w:tmpl w:val="C9DEC7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F1809C1"/>
    <w:multiLevelType w:val="hybridMultilevel"/>
    <w:tmpl w:val="DD32403E"/>
    <w:lvl w:ilvl="0" w:tplc="4252C3F4">
      <w:start w:val="1"/>
      <w:numFmt w:val="bullet"/>
      <w:lvlText w:val=""/>
      <w:lvlJc w:val="left"/>
      <w:pPr>
        <w:ind w:left="4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0"/>
  </w:num>
  <w:num w:numId="13">
    <w:abstractNumId w:val="26"/>
  </w:num>
  <w:num w:numId="14">
    <w:abstractNumId w:val="14"/>
  </w:num>
  <w:num w:numId="15">
    <w:abstractNumId w:val="21"/>
  </w:num>
  <w:num w:numId="16">
    <w:abstractNumId w:val="18"/>
  </w:num>
  <w:num w:numId="17">
    <w:abstractNumId w:val="23"/>
  </w:num>
  <w:num w:numId="18">
    <w:abstractNumId w:val="19"/>
  </w:num>
  <w:num w:numId="19">
    <w:abstractNumId w:val="24"/>
  </w:num>
  <w:num w:numId="20">
    <w:abstractNumId w:val="11"/>
  </w:num>
  <w:num w:numId="21">
    <w:abstractNumId w:val="16"/>
  </w:num>
  <w:num w:numId="22">
    <w:abstractNumId w:val="15"/>
  </w:num>
  <w:num w:numId="23">
    <w:abstractNumId w:val="12"/>
  </w:num>
  <w:num w:numId="24">
    <w:abstractNumId w:val="20"/>
  </w:num>
  <w:num w:numId="25">
    <w:abstractNumId w:val="25"/>
  </w:num>
  <w:num w:numId="26">
    <w:abstractNumId w:val="17"/>
  </w:num>
  <w:num w:numId="27">
    <w:abstractNumId w:val="13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626"/>
    <w:rsid w:val="00000858"/>
    <w:rsid w:val="000017D2"/>
    <w:rsid w:val="00001F28"/>
    <w:rsid w:val="00002378"/>
    <w:rsid w:val="0000354E"/>
    <w:rsid w:val="0000493B"/>
    <w:rsid w:val="00005957"/>
    <w:rsid w:val="00005A29"/>
    <w:rsid w:val="0000682A"/>
    <w:rsid w:val="00007678"/>
    <w:rsid w:val="00010D52"/>
    <w:rsid w:val="000114F5"/>
    <w:rsid w:val="00011AA7"/>
    <w:rsid w:val="00011B59"/>
    <w:rsid w:val="000121C8"/>
    <w:rsid w:val="00012234"/>
    <w:rsid w:val="00021A32"/>
    <w:rsid w:val="0002319C"/>
    <w:rsid w:val="00023FF1"/>
    <w:rsid w:val="00024936"/>
    <w:rsid w:val="00026A42"/>
    <w:rsid w:val="00027A0A"/>
    <w:rsid w:val="000321F2"/>
    <w:rsid w:val="00032D6E"/>
    <w:rsid w:val="00032D77"/>
    <w:rsid w:val="000350B0"/>
    <w:rsid w:val="00035AAC"/>
    <w:rsid w:val="00035CDA"/>
    <w:rsid w:val="0003608A"/>
    <w:rsid w:val="00036867"/>
    <w:rsid w:val="000403D8"/>
    <w:rsid w:val="00040A47"/>
    <w:rsid w:val="00040D20"/>
    <w:rsid w:val="000440C0"/>
    <w:rsid w:val="0004588B"/>
    <w:rsid w:val="00046114"/>
    <w:rsid w:val="000464AC"/>
    <w:rsid w:val="00046947"/>
    <w:rsid w:val="00046DE2"/>
    <w:rsid w:val="00050408"/>
    <w:rsid w:val="000521CB"/>
    <w:rsid w:val="000526E7"/>
    <w:rsid w:val="000532B7"/>
    <w:rsid w:val="00053D0F"/>
    <w:rsid w:val="000558CC"/>
    <w:rsid w:val="000601FF"/>
    <w:rsid w:val="00061F47"/>
    <w:rsid w:val="00062B5E"/>
    <w:rsid w:val="0006539B"/>
    <w:rsid w:val="000703E2"/>
    <w:rsid w:val="00071301"/>
    <w:rsid w:val="00071675"/>
    <w:rsid w:val="00071ADA"/>
    <w:rsid w:val="00074074"/>
    <w:rsid w:val="000745F5"/>
    <w:rsid w:val="00074F91"/>
    <w:rsid w:val="00075593"/>
    <w:rsid w:val="000762B8"/>
    <w:rsid w:val="000776D8"/>
    <w:rsid w:val="00077B49"/>
    <w:rsid w:val="00080115"/>
    <w:rsid w:val="00081A6B"/>
    <w:rsid w:val="000875D2"/>
    <w:rsid w:val="0009043E"/>
    <w:rsid w:val="000909C8"/>
    <w:rsid w:val="00091703"/>
    <w:rsid w:val="00091F29"/>
    <w:rsid w:val="000933DF"/>
    <w:rsid w:val="000940DC"/>
    <w:rsid w:val="00094987"/>
    <w:rsid w:val="0009640F"/>
    <w:rsid w:val="000A0302"/>
    <w:rsid w:val="000A769A"/>
    <w:rsid w:val="000B1EBA"/>
    <w:rsid w:val="000B3542"/>
    <w:rsid w:val="000B3F5D"/>
    <w:rsid w:val="000B4880"/>
    <w:rsid w:val="000B5FEE"/>
    <w:rsid w:val="000B66F7"/>
    <w:rsid w:val="000B7285"/>
    <w:rsid w:val="000C5874"/>
    <w:rsid w:val="000C59BA"/>
    <w:rsid w:val="000D0A20"/>
    <w:rsid w:val="000D1E37"/>
    <w:rsid w:val="000D28F1"/>
    <w:rsid w:val="000D4216"/>
    <w:rsid w:val="000D44A2"/>
    <w:rsid w:val="000D6ED7"/>
    <w:rsid w:val="000D76D5"/>
    <w:rsid w:val="000E1B26"/>
    <w:rsid w:val="000E2499"/>
    <w:rsid w:val="000E2D8C"/>
    <w:rsid w:val="000E3567"/>
    <w:rsid w:val="000E3621"/>
    <w:rsid w:val="000E37E3"/>
    <w:rsid w:val="000E5452"/>
    <w:rsid w:val="000E551F"/>
    <w:rsid w:val="000E626A"/>
    <w:rsid w:val="000E7BD9"/>
    <w:rsid w:val="000F00AD"/>
    <w:rsid w:val="000F0235"/>
    <w:rsid w:val="000F0ECF"/>
    <w:rsid w:val="000F1A1F"/>
    <w:rsid w:val="000F32E1"/>
    <w:rsid w:val="000F712D"/>
    <w:rsid w:val="00105FF0"/>
    <w:rsid w:val="00110255"/>
    <w:rsid w:val="001102F4"/>
    <w:rsid w:val="00112109"/>
    <w:rsid w:val="00113A44"/>
    <w:rsid w:val="00115630"/>
    <w:rsid w:val="001178F9"/>
    <w:rsid w:val="00117AC6"/>
    <w:rsid w:val="0012218F"/>
    <w:rsid w:val="00123AD0"/>
    <w:rsid w:val="001247E0"/>
    <w:rsid w:val="00125B82"/>
    <w:rsid w:val="00126575"/>
    <w:rsid w:val="0012661A"/>
    <w:rsid w:val="00126EA1"/>
    <w:rsid w:val="00131397"/>
    <w:rsid w:val="00131EE6"/>
    <w:rsid w:val="0013494B"/>
    <w:rsid w:val="001379DC"/>
    <w:rsid w:val="00140BB2"/>
    <w:rsid w:val="00146602"/>
    <w:rsid w:val="001468E7"/>
    <w:rsid w:val="00147D04"/>
    <w:rsid w:val="0015285D"/>
    <w:rsid w:val="00152A4A"/>
    <w:rsid w:val="00153E8D"/>
    <w:rsid w:val="00154299"/>
    <w:rsid w:val="001549D2"/>
    <w:rsid w:val="0015780E"/>
    <w:rsid w:val="00160334"/>
    <w:rsid w:val="00162B28"/>
    <w:rsid w:val="001630D7"/>
    <w:rsid w:val="00163968"/>
    <w:rsid w:val="00167304"/>
    <w:rsid w:val="001702C9"/>
    <w:rsid w:val="00170EEE"/>
    <w:rsid w:val="00172487"/>
    <w:rsid w:val="001766AC"/>
    <w:rsid w:val="00177A2C"/>
    <w:rsid w:val="00181698"/>
    <w:rsid w:val="00181EBE"/>
    <w:rsid w:val="001828E0"/>
    <w:rsid w:val="00185126"/>
    <w:rsid w:val="00191124"/>
    <w:rsid w:val="00194A65"/>
    <w:rsid w:val="00195816"/>
    <w:rsid w:val="001A03A5"/>
    <w:rsid w:val="001A0C22"/>
    <w:rsid w:val="001B1926"/>
    <w:rsid w:val="001B20D6"/>
    <w:rsid w:val="001B34ED"/>
    <w:rsid w:val="001B3D97"/>
    <w:rsid w:val="001C0358"/>
    <w:rsid w:val="001C1F35"/>
    <w:rsid w:val="001C255F"/>
    <w:rsid w:val="001C28C9"/>
    <w:rsid w:val="001C4B28"/>
    <w:rsid w:val="001C5AF3"/>
    <w:rsid w:val="001C71FC"/>
    <w:rsid w:val="001D10B7"/>
    <w:rsid w:val="001D4A83"/>
    <w:rsid w:val="001D7E3F"/>
    <w:rsid w:val="001E0460"/>
    <w:rsid w:val="001E095B"/>
    <w:rsid w:val="001E2DE6"/>
    <w:rsid w:val="001E4B9D"/>
    <w:rsid w:val="001E7518"/>
    <w:rsid w:val="001F08A2"/>
    <w:rsid w:val="001F12EC"/>
    <w:rsid w:val="001F5A23"/>
    <w:rsid w:val="00201A2A"/>
    <w:rsid w:val="00202539"/>
    <w:rsid w:val="00203849"/>
    <w:rsid w:val="00204153"/>
    <w:rsid w:val="00205DAF"/>
    <w:rsid w:val="00205E90"/>
    <w:rsid w:val="0021128E"/>
    <w:rsid w:val="00212634"/>
    <w:rsid w:val="00213248"/>
    <w:rsid w:val="00214AE9"/>
    <w:rsid w:val="0022030A"/>
    <w:rsid w:val="00222444"/>
    <w:rsid w:val="00223F6E"/>
    <w:rsid w:val="0022504A"/>
    <w:rsid w:val="00225573"/>
    <w:rsid w:val="00226200"/>
    <w:rsid w:val="0023056C"/>
    <w:rsid w:val="00230C7F"/>
    <w:rsid w:val="00233B04"/>
    <w:rsid w:val="00235184"/>
    <w:rsid w:val="00244693"/>
    <w:rsid w:val="00245625"/>
    <w:rsid w:val="00246A55"/>
    <w:rsid w:val="00247D1F"/>
    <w:rsid w:val="00253073"/>
    <w:rsid w:val="002547EC"/>
    <w:rsid w:val="002565DF"/>
    <w:rsid w:val="00264052"/>
    <w:rsid w:val="00264C38"/>
    <w:rsid w:val="00265675"/>
    <w:rsid w:val="00273597"/>
    <w:rsid w:val="0028496B"/>
    <w:rsid w:val="00285216"/>
    <w:rsid w:val="00287ACA"/>
    <w:rsid w:val="00294E7E"/>
    <w:rsid w:val="002A0219"/>
    <w:rsid w:val="002A26DA"/>
    <w:rsid w:val="002A5C98"/>
    <w:rsid w:val="002A6ABC"/>
    <w:rsid w:val="002A6B5A"/>
    <w:rsid w:val="002A712C"/>
    <w:rsid w:val="002B586E"/>
    <w:rsid w:val="002B7903"/>
    <w:rsid w:val="002C0524"/>
    <w:rsid w:val="002C06CA"/>
    <w:rsid w:val="002C2D84"/>
    <w:rsid w:val="002C4DC6"/>
    <w:rsid w:val="002D1B96"/>
    <w:rsid w:val="002D43E8"/>
    <w:rsid w:val="002D6C57"/>
    <w:rsid w:val="002D6E49"/>
    <w:rsid w:val="002E0295"/>
    <w:rsid w:val="002E0EED"/>
    <w:rsid w:val="002E29EF"/>
    <w:rsid w:val="002E3A9F"/>
    <w:rsid w:val="002E42F6"/>
    <w:rsid w:val="002E7959"/>
    <w:rsid w:val="002F088E"/>
    <w:rsid w:val="002F19FB"/>
    <w:rsid w:val="002F58D8"/>
    <w:rsid w:val="002F6263"/>
    <w:rsid w:val="002F756F"/>
    <w:rsid w:val="002F7761"/>
    <w:rsid w:val="002F7917"/>
    <w:rsid w:val="003006F6"/>
    <w:rsid w:val="003056E6"/>
    <w:rsid w:val="00305BF2"/>
    <w:rsid w:val="00311B20"/>
    <w:rsid w:val="00311C48"/>
    <w:rsid w:val="00313BC9"/>
    <w:rsid w:val="00315902"/>
    <w:rsid w:val="00320820"/>
    <w:rsid w:val="00322586"/>
    <w:rsid w:val="00326354"/>
    <w:rsid w:val="00330AFE"/>
    <w:rsid w:val="00332FAB"/>
    <w:rsid w:val="00333515"/>
    <w:rsid w:val="003343A6"/>
    <w:rsid w:val="003354EC"/>
    <w:rsid w:val="003401CF"/>
    <w:rsid w:val="0034049B"/>
    <w:rsid w:val="00340E93"/>
    <w:rsid w:val="003411E9"/>
    <w:rsid w:val="003418B0"/>
    <w:rsid w:val="003433DF"/>
    <w:rsid w:val="00343B9E"/>
    <w:rsid w:val="0034675E"/>
    <w:rsid w:val="0034720F"/>
    <w:rsid w:val="00350A04"/>
    <w:rsid w:val="00354070"/>
    <w:rsid w:val="003546CD"/>
    <w:rsid w:val="00354D36"/>
    <w:rsid w:val="003552B8"/>
    <w:rsid w:val="003555C3"/>
    <w:rsid w:val="003561AC"/>
    <w:rsid w:val="003616EA"/>
    <w:rsid w:val="00363253"/>
    <w:rsid w:val="00363916"/>
    <w:rsid w:val="00365612"/>
    <w:rsid w:val="0037375F"/>
    <w:rsid w:val="00375772"/>
    <w:rsid w:val="003759CE"/>
    <w:rsid w:val="00375D61"/>
    <w:rsid w:val="00377FC9"/>
    <w:rsid w:val="003804DB"/>
    <w:rsid w:val="00380997"/>
    <w:rsid w:val="003812A3"/>
    <w:rsid w:val="003817AF"/>
    <w:rsid w:val="00382BC4"/>
    <w:rsid w:val="00383783"/>
    <w:rsid w:val="00384D86"/>
    <w:rsid w:val="00386D0D"/>
    <w:rsid w:val="00390133"/>
    <w:rsid w:val="00390A28"/>
    <w:rsid w:val="00391D98"/>
    <w:rsid w:val="003932E5"/>
    <w:rsid w:val="003940A4"/>
    <w:rsid w:val="00395B00"/>
    <w:rsid w:val="003978A3"/>
    <w:rsid w:val="003A1A52"/>
    <w:rsid w:val="003A218F"/>
    <w:rsid w:val="003A50C4"/>
    <w:rsid w:val="003A5AE0"/>
    <w:rsid w:val="003A74D7"/>
    <w:rsid w:val="003B0CAB"/>
    <w:rsid w:val="003B244C"/>
    <w:rsid w:val="003B34CB"/>
    <w:rsid w:val="003B4A95"/>
    <w:rsid w:val="003B5F43"/>
    <w:rsid w:val="003B6EC4"/>
    <w:rsid w:val="003B7C93"/>
    <w:rsid w:val="003C06B9"/>
    <w:rsid w:val="003C0B74"/>
    <w:rsid w:val="003C25AB"/>
    <w:rsid w:val="003C3A04"/>
    <w:rsid w:val="003C5305"/>
    <w:rsid w:val="003C676B"/>
    <w:rsid w:val="003C6D66"/>
    <w:rsid w:val="003C73DE"/>
    <w:rsid w:val="003D0126"/>
    <w:rsid w:val="003D260F"/>
    <w:rsid w:val="003D635A"/>
    <w:rsid w:val="003D6BE0"/>
    <w:rsid w:val="003E0ABD"/>
    <w:rsid w:val="003E117E"/>
    <w:rsid w:val="003E1C9F"/>
    <w:rsid w:val="003E3BF2"/>
    <w:rsid w:val="003E3D9B"/>
    <w:rsid w:val="003E53B2"/>
    <w:rsid w:val="003E63EA"/>
    <w:rsid w:val="003E66AF"/>
    <w:rsid w:val="003E672B"/>
    <w:rsid w:val="003E6E2C"/>
    <w:rsid w:val="003E7051"/>
    <w:rsid w:val="003F0024"/>
    <w:rsid w:val="003F0790"/>
    <w:rsid w:val="003F3FF0"/>
    <w:rsid w:val="003F43FB"/>
    <w:rsid w:val="0040030D"/>
    <w:rsid w:val="00400E2A"/>
    <w:rsid w:val="00402416"/>
    <w:rsid w:val="00404131"/>
    <w:rsid w:val="004041A6"/>
    <w:rsid w:val="00405194"/>
    <w:rsid w:val="004062BE"/>
    <w:rsid w:val="00410E93"/>
    <w:rsid w:val="00411782"/>
    <w:rsid w:val="00411FB4"/>
    <w:rsid w:val="00415115"/>
    <w:rsid w:val="0041537F"/>
    <w:rsid w:val="00417E6F"/>
    <w:rsid w:val="004203D1"/>
    <w:rsid w:val="00420A4F"/>
    <w:rsid w:val="00421822"/>
    <w:rsid w:val="00423F95"/>
    <w:rsid w:val="0042447A"/>
    <w:rsid w:val="004249C7"/>
    <w:rsid w:val="0042575E"/>
    <w:rsid w:val="00433187"/>
    <w:rsid w:val="00435626"/>
    <w:rsid w:val="00435D16"/>
    <w:rsid w:val="00436FC0"/>
    <w:rsid w:val="00437213"/>
    <w:rsid w:val="0044092C"/>
    <w:rsid w:val="0044343D"/>
    <w:rsid w:val="004461D3"/>
    <w:rsid w:val="004472C7"/>
    <w:rsid w:val="00452BC3"/>
    <w:rsid w:val="00452C08"/>
    <w:rsid w:val="00452E9E"/>
    <w:rsid w:val="00453602"/>
    <w:rsid w:val="004540F5"/>
    <w:rsid w:val="00455974"/>
    <w:rsid w:val="00456EE3"/>
    <w:rsid w:val="00457293"/>
    <w:rsid w:val="004578F6"/>
    <w:rsid w:val="00457CF6"/>
    <w:rsid w:val="0046194E"/>
    <w:rsid w:val="004621F8"/>
    <w:rsid w:val="00463302"/>
    <w:rsid w:val="00471AED"/>
    <w:rsid w:val="00471BD2"/>
    <w:rsid w:val="00475B72"/>
    <w:rsid w:val="004825BC"/>
    <w:rsid w:val="004867B3"/>
    <w:rsid w:val="004905C9"/>
    <w:rsid w:val="00494544"/>
    <w:rsid w:val="00494DB9"/>
    <w:rsid w:val="00495E4B"/>
    <w:rsid w:val="0049663E"/>
    <w:rsid w:val="004A07FA"/>
    <w:rsid w:val="004A0A06"/>
    <w:rsid w:val="004A15FD"/>
    <w:rsid w:val="004A1DA7"/>
    <w:rsid w:val="004A214E"/>
    <w:rsid w:val="004A24DB"/>
    <w:rsid w:val="004A576E"/>
    <w:rsid w:val="004A6FAA"/>
    <w:rsid w:val="004A7682"/>
    <w:rsid w:val="004B15EF"/>
    <w:rsid w:val="004B1F19"/>
    <w:rsid w:val="004B2229"/>
    <w:rsid w:val="004B6534"/>
    <w:rsid w:val="004B6A81"/>
    <w:rsid w:val="004B78EF"/>
    <w:rsid w:val="004B7EF3"/>
    <w:rsid w:val="004C1762"/>
    <w:rsid w:val="004C2E55"/>
    <w:rsid w:val="004C44FB"/>
    <w:rsid w:val="004C566F"/>
    <w:rsid w:val="004C5B29"/>
    <w:rsid w:val="004C66C2"/>
    <w:rsid w:val="004C7CD3"/>
    <w:rsid w:val="004D0E85"/>
    <w:rsid w:val="004D120C"/>
    <w:rsid w:val="004D1261"/>
    <w:rsid w:val="004D23C4"/>
    <w:rsid w:val="004D4210"/>
    <w:rsid w:val="004D5816"/>
    <w:rsid w:val="004D5B3E"/>
    <w:rsid w:val="004D6360"/>
    <w:rsid w:val="004D7C3F"/>
    <w:rsid w:val="004E0E43"/>
    <w:rsid w:val="004E0FF6"/>
    <w:rsid w:val="004E43F7"/>
    <w:rsid w:val="004F0AB5"/>
    <w:rsid w:val="004F1B16"/>
    <w:rsid w:val="004F2863"/>
    <w:rsid w:val="004F2A73"/>
    <w:rsid w:val="004F3C50"/>
    <w:rsid w:val="004F45A1"/>
    <w:rsid w:val="004F4FA9"/>
    <w:rsid w:val="004F5BC3"/>
    <w:rsid w:val="004F60E1"/>
    <w:rsid w:val="004F67EC"/>
    <w:rsid w:val="00501DD2"/>
    <w:rsid w:val="00502ECF"/>
    <w:rsid w:val="00502F03"/>
    <w:rsid w:val="005065F0"/>
    <w:rsid w:val="00510505"/>
    <w:rsid w:val="0051276B"/>
    <w:rsid w:val="005144B6"/>
    <w:rsid w:val="005157C4"/>
    <w:rsid w:val="00516FAC"/>
    <w:rsid w:val="00524A67"/>
    <w:rsid w:val="00524F2C"/>
    <w:rsid w:val="0052659E"/>
    <w:rsid w:val="00530B44"/>
    <w:rsid w:val="00532E3D"/>
    <w:rsid w:val="005336B2"/>
    <w:rsid w:val="00533C03"/>
    <w:rsid w:val="00533FDB"/>
    <w:rsid w:val="00535C68"/>
    <w:rsid w:val="00535E86"/>
    <w:rsid w:val="00537241"/>
    <w:rsid w:val="005402C5"/>
    <w:rsid w:val="00541120"/>
    <w:rsid w:val="0054161E"/>
    <w:rsid w:val="00541E2F"/>
    <w:rsid w:val="00542CA0"/>
    <w:rsid w:val="0054339C"/>
    <w:rsid w:val="00543CFB"/>
    <w:rsid w:val="00546A82"/>
    <w:rsid w:val="005479BE"/>
    <w:rsid w:val="00553362"/>
    <w:rsid w:val="00553DAF"/>
    <w:rsid w:val="00556657"/>
    <w:rsid w:val="005651EC"/>
    <w:rsid w:val="00571120"/>
    <w:rsid w:val="0057152A"/>
    <w:rsid w:val="005724F2"/>
    <w:rsid w:val="00573F5C"/>
    <w:rsid w:val="00574A5F"/>
    <w:rsid w:val="00577E22"/>
    <w:rsid w:val="005801F5"/>
    <w:rsid w:val="00580AB1"/>
    <w:rsid w:val="00581781"/>
    <w:rsid w:val="005843E5"/>
    <w:rsid w:val="00584806"/>
    <w:rsid w:val="00586012"/>
    <w:rsid w:val="0058602C"/>
    <w:rsid w:val="00586F4B"/>
    <w:rsid w:val="00587CFE"/>
    <w:rsid w:val="00594EAC"/>
    <w:rsid w:val="00596521"/>
    <w:rsid w:val="0059680B"/>
    <w:rsid w:val="00597A36"/>
    <w:rsid w:val="005A07AB"/>
    <w:rsid w:val="005A3DD1"/>
    <w:rsid w:val="005A4BBB"/>
    <w:rsid w:val="005A678E"/>
    <w:rsid w:val="005A7F27"/>
    <w:rsid w:val="005B299A"/>
    <w:rsid w:val="005B373B"/>
    <w:rsid w:val="005B38E3"/>
    <w:rsid w:val="005B3F6C"/>
    <w:rsid w:val="005B4039"/>
    <w:rsid w:val="005B7CCF"/>
    <w:rsid w:val="005C1809"/>
    <w:rsid w:val="005C1C0B"/>
    <w:rsid w:val="005C5661"/>
    <w:rsid w:val="005C69F1"/>
    <w:rsid w:val="005C7CA8"/>
    <w:rsid w:val="005D04BD"/>
    <w:rsid w:val="005D07F7"/>
    <w:rsid w:val="005D167C"/>
    <w:rsid w:val="005D4C82"/>
    <w:rsid w:val="005D5B9A"/>
    <w:rsid w:val="005D6353"/>
    <w:rsid w:val="005D6696"/>
    <w:rsid w:val="005E0BB4"/>
    <w:rsid w:val="005E1462"/>
    <w:rsid w:val="005E15D5"/>
    <w:rsid w:val="005E3565"/>
    <w:rsid w:val="005E446D"/>
    <w:rsid w:val="005E4EE0"/>
    <w:rsid w:val="005E75AC"/>
    <w:rsid w:val="005E7852"/>
    <w:rsid w:val="005E7EC1"/>
    <w:rsid w:val="005F43BB"/>
    <w:rsid w:val="005F6129"/>
    <w:rsid w:val="005F648F"/>
    <w:rsid w:val="005F6B30"/>
    <w:rsid w:val="005F7CC1"/>
    <w:rsid w:val="006015EE"/>
    <w:rsid w:val="00602338"/>
    <w:rsid w:val="0060286D"/>
    <w:rsid w:val="00602C84"/>
    <w:rsid w:val="0060339D"/>
    <w:rsid w:val="00604B38"/>
    <w:rsid w:val="00604E42"/>
    <w:rsid w:val="00605F5A"/>
    <w:rsid w:val="006079B7"/>
    <w:rsid w:val="00610BEB"/>
    <w:rsid w:val="0061136E"/>
    <w:rsid w:val="0061159D"/>
    <w:rsid w:val="006115B1"/>
    <w:rsid w:val="00611FAD"/>
    <w:rsid w:val="006123D0"/>
    <w:rsid w:val="006129CB"/>
    <w:rsid w:val="006143F8"/>
    <w:rsid w:val="00621308"/>
    <w:rsid w:val="00623CFA"/>
    <w:rsid w:val="00625E7F"/>
    <w:rsid w:val="00632ED1"/>
    <w:rsid w:val="00632F1F"/>
    <w:rsid w:val="0063532F"/>
    <w:rsid w:val="0063687A"/>
    <w:rsid w:val="0064255D"/>
    <w:rsid w:val="0064367F"/>
    <w:rsid w:val="00643718"/>
    <w:rsid w:val="00643A17"/>
    <w:rsid w:val="006444AE"/>
    <w:rsid w:val="00644DD4"/>
    <w:rsid w:val="00646D1C"/>
    <w:rsid w:val="0065121B"/>
    <w:rsid w:val="006512B1"/>
    <w:rsid w:val="00652B12"/>
    <w:rsid w:val="006536A3"/>
    <w:rsid w:val="00664375"/>
    <w:rsid w:val="00666875"/>
    <w:rsid w:val="00667B6A"/>
    <w:rsid w:val="006713FC"/>
    <w:rsid w:val="006716FA"/>
    <w:rsid w:val="00676EB8"/>
    <w:rsid w:val="00677B1A"/>
    <w:rsid w:val="006806AC"/>
    <w:rsid w:val="00681298"/>
    <w:rsid w:val="00681A00"/>
    <w:rsid w:val="00681ECF"/>
    <w:rsid w:val="00682D47"/>
    <w:rsid w:val="00685B05"/>
    <w:rsid w:val="0068703E"/>
    <w:rsid w:val="00687135"/>
    <w:rsid w:val="0068766B"/>
    <w:rsid w:val="00687FF4"/>
    <w:rsid w:val="00694E10"/>
    <w:rsid w:val="00697742"/>
    <w:rsid w:val="00697DFB"/>
    <w:rsid w:val="006A026B"/>
    <w:rsid w:val="006A13FE"/>
    <w:rsid w:val="006A1C40"/>
    <w:rsid w:val="006A1D09"/>
    <w:rsid w:val="006A61D4"/>
    <w:rsid w:val="006A6769"/>
    <w:rsid w:val="006A72AD"/>
    <w:rsid w:val="006A7864"/>
    <w:rsid w:val="006B0518"/>
    <w:rsid w:val="006B2E3F"/>
    <w:rsid w:val="006B34F0"/>
    <w:rsid w:val="006B3B41"/>
    <w:rsid w:val="006B3D62"/>
    <w:rsid w:val="006C0AC5"/>
    <w:rsid w:val="006C0D9B"/>
    <w:rsid w:val="006C2167"/>
    <w:rsid w:val="006C6E00"/>
    <w:rsid w:val="006C73F4"/>
    <w:rsid w:val="006D0926"/>
    <w:rsid w:val="006D11C9"/>
    <w:rsid w:val="006D399D"/>
    <w:rsid w:val="006D50E5"/>
    <w:rsid w:val="006D598F"/>
    <w:rsid w:val="006D5CC6"/>
    <w:rsid w:val="006E0085"/>
    <w:rsid w:val="006E35E4"/>
    <w:rsid w:val="006E3C07"/>
    <w:rsid w:val="006E52E3"/>
    <w:rsid w:val="006E531C"/>
    <w:rsid w:val="006E6FA1"/>
    <w:rsid w:val="006E731F"/>
    <w:rsid w:val="006F1643"/>
    <w:rsid w:val="006F1FFD"/>
    <w:rsid w:val="006F24AC"/>
    <w:rsid w:val="006F35F2"/>
    <w:rsid w:val="006F3C54"/>
    <w:rsid w:val="006F40BA"/>
    <w:rsid w:val="006F42D5"/>
    <w:rsid w:val="006F4C2D"/>
    <w:rsid w:val="006F60D3"/>
    <w:rsid w:val="00707336"/>
    <w:rsid w:val="00707B4F"/>
    <w:rsid w:val="00707C35"/>
    <w:rsid w:val="00711663"/>
    <w:rsid w:val="0071168D"/>
    <w:rsid w:val="00711B0D"/>
    <w:rsid w:val="00712870"/>
    <w:rsid w:val="0071482E"/>
    <w:rsid w:val="00714C26"/>
    <w:rsid w:val="00716288"/>
    <w:rsid w:val="00716906"/>
    <w:rsid w:val="00716C45"/>
    <w:rsid w:val="00716EC4"/>
    <w:rsid w:val="00721A5A"/>
    <w:rsid w:val="00721A6E"/>
    <w:rsid w:val="00722338"/>
    <w:rsid w:val="007262DE"/>
    <w:rsid w:val="00727504"/>
    <w:rsid w:val="007303E5"/>
    <w:rsid w:val="007307BB"/>
    <w:rsid w:val="00732D52"/>
    <w:rsid w:val="0073316A"/>
    <w:rsid w:val="00733C9F"/>
    <w:rsid w:val="00734B57"/>
    <w:rsid w:val="00734FCF"/>
    <w:rsid w:val="0073578E"/>
    <w:rsid w:val="00736516"/>
    <w:rsid w:val="0073724C"/>
    <w:rsid w:val="007374D0"/>
    <w:rsid w:val="007379A4"/>
    <w:rsid w:val="00737FD3"/>
    <w:rsid w:val="007411C7"/>
    <w:rsid w:val="007438E6"/>
    <w:rsid w:val="00744C61"/>
    <w:rsid w:val="0075312B"/>
    <w:rsid w:val="007547B0"/>
    <w:rsid w:val="00754812"/>
    <w:rsid w:val="007553B6"/>
    <w:rsid w:val="007566CC"/>
    <w:rsid w:val="007610A1"/>
    <w:rsid w:val="00762014"/>
    <w:rsid w:val="007621BF"/>
    <w:rsid w:val="0076291D"/>
    <w:rsid w:val="00764F87"/>
    <w:rsid w:val="00765D9B"/>
    <w:rsid w:val="0077171D"/>
    <w:rsid w:val="00773663"/>
    <w:rsid w:val="00776A83"/>
    <w:rsid w:val="00780047"/>
    <w:rsid w:val="00780FE1"/>
    <w:rsid w:val="0078121C"/>
    <w:rsid w:val="007835FC"/>
    <w:rsid w:val="00783DD3"/>
    <w:rsid w:val="00785185"/>
    <w:rsid w:val="00786D6C"/>
    <w:rsid w:val="0078753F"/>
    <w:rsid w:val="00791090"/>
    <w:rsid w:val="00792383"/>
    <w:rsid w:val="00793725"/>
    <w:rsid w:val="00796906"/>
    <w:rsid w:val="007A3AD3"/>
    <w:rsid w:val="007A456E"/>
    <w:rsid w:val="007A4A89"/>
    <w:rsid w:val="007A61A9"/>
    <w:rsid w:val="007A77BD"/>
    <w:rsid w:val="007B153B"/>
    <w:rsid w:val="007B1F4B"/>
    <w:rsid w:val="007B6BF3"/>
    <w:rsid w:val="007D2011"/>
    <w:rsid w:val="007D26AA"/>
    <w:rsid w:val="007D6D2E"/>
    <w:rsid w:val="007E2256"/>
    <w:rsid w:val="007E76BC"/>
    <w:rsid w:val="007E7D4B"/>
    <w:rsid w:val="007F043D"/>
    <w:rsid w:val="007F0B28"/>
    <w:rsid w:val="007F3834"/>
    <w:rsid w:val="008012B1"/>
    <w:rsid w:val="0080341C"/>
    <w:rsid w:val="0080517A"/>
    <w:rsid w:val="00807985"/>
    <w:rsid w:val="0081162A"/>
    <w:rsid w:val="008129A9"/>
    <w:rsid w:val="00812D39"/>
    <w:rsid w:val="0081392A"/>
    <w:rsid w:val="0082060B"/>
    <w:rsid w:val="00820CA7"/>
    <w:rsid w:val="0082171F"/>
    <w:rsid w:val="0082249D"/>
    <w:rsid w:val="00822F23"/>
    <w:rsid w:val="00824858"/>
    <w:rsid w:val="00826572"/>
    <w:rsid w:val="008275BF"/>
    <w:rsid w:val="00830982"/>
    <w:rsid w:val="00831123"/>
    <w:rsid w:val="00831533"/>
    <w:rsid w:val="0083173B"/>
    <w:rsid w:val="0083647E"/>
    <w:rsid w:val="00836835"/>
    <w:rsid w:val="00837E57"/>
    <w:rsid w:val="00837E82"/>
    <w:rsid w:val="0084070D"/>
    <w:rsid w:val="00841675"/>
    <w:rsid w:val="00844817"/>
    <w:rsid w:val="0084482A"/>
    <w:rsid w:val="00845D8B"/>
    <w:rsid w:val="00851BEE"/>
    <w:rsid w:val="00851D11"/>
    <w:rsid w:val="00851D87"/>
    <w:rsid w:val="00851D93"/>
    <w:rsid w:val="00852F8C"/>
    <w:rsid w:val="00853194"/>
    <w:rsid w:val="00853ABC"/>
    <w:rsid w:val="00855255"/>
    <w:rsid w:val="00856A9C"/>
    <w:rsid w:val="00857C9D"/>
    <w:rsid w:val="00860164"/>
    <w:rsid w:val="0086095E"/>
    <w:rsid w:val="00861601"/>
    <w:rsid w:val="008623C4"/>
    <w:rsid w:val="00866759"/>
    <w:rsid w:val="00867ACD"/>
    <w:rsid w:val="008714F7"/>
    <w:rsid w:val="00872042"/>
    <w:rsid w:val="00877138"/>
    <w:rsid w:val="008777C8"/>
    <w:rsid w:val="00880FBD"/>
    <w:rsid w:val="00881A54"/>
    <w:rsid w:val="008823F4"/>
    <w:rsid w:val="008831F1"/>
    <w:rsid w:val="008846AB"/>
    <w:rsid w:val="008864FF"/>
    <w:rsid w:val="008909AB"/>
    <w:rsid w:val="00891A6D"/>
    <w:rsid w:val="00892F68"/>
    <w:rsid w:val="0089323A"/>
    <w:rsid w:val="00893247"/>
    <w:rsid w:val="00893A67"/>
    <w:rsid w:val="00895271"/>
    <w:rsid w:val="008952D6"/>
    <w:rsid w:val="008A02F6"/>
    <w:rsid w:val="008A3372"/>
    <w:rsid w:val="008A4C23"/>
    <w:rsid w:val="008A5D8B"/>
    <w:rsid w:val="008B4F50"/>
    <w:rsid w:val="008C0195"/>
    <w:rsid w:val="008C153F"/>
    <w:rsid w:val="008C2931"/>
    <w:rsid w:val="008C34A0"/>
    <w:rsid w:val="008C4626"/>
    <w:rsid w:val="008D1070"/>
    <w:rsid w:val="008D1A24"/>
    <w:rsid w:val="008D354E"/>
    <w:rsid w:val="008D41B9"/>
    <w:rsid w:val="008D47F2"/>
    <w:rsid w:val="008D4AB0"/>
    <w:rsid w:val="008D4E14"/>
    <w:rsid w:val="008D6A25"/>
    <w:rsid w:val="008E1775"/>
    <w:rsid w:val="008E2D0B"/>
    <w:rsid w:val="008E46C9"/>
    <w:rsid w:val="008E6D97"/>
    <w:rsid w:val="008E7C0E"/>
    <w:rsid w:val="008F1EA4"/>
    <w:rsid w:val="008F2F12"/>
    <w:rsid w:val="008F3977"/>
    <w:rsid w:val="008F428D"/>
    <w:rsid w:val="008F59FE"/>
    <w:rsid w:val="00906799"/>
    <w:rsid w:val="00911F72"/>
    <w:rsid w:val="00913EBC"/>
    <w:rsid w:val="00914257"/>
    <w:rsid w:val="00915152"/>
    <w:rsid w:val="00915879"/>
    <w:rsid w:val="00917472"/>
    <w:rsid w:val="009231E5"/>
    <w:rsid w:val="009236BE"/>
    <w:rsid w:val="00924995"/>
    <w:rsid w:val="00925016"/>
    <w:rsid w:val="0092573B"/>
    <w:rsid w:val="009267D6"/>
    <w:rsid w:val="00930FD1"/>
    <w:rsid w:val="0093190B"/>
    <w:rsid w:val="00932B12"/>
    <w:rsid w:val="00933C75"/>
    <w:rsid w:val="00935055"/>
    <w:rsid w:val="00936A47"/>
    <w:rsid w:val="00941F06"/>
    <w:rsid w:val="00943E36"/>
    <w:rsid w:val="00944992"/>
    <w:rsid w:val="00945F16"/>
    <w:rsid w:val="0094729E"/>
    <w:rsid w:val="00947DBD"/>
    <w:rsid w:val="00951313"/>
    <w:rsid w:val="00952949"/>
    <w:rsid w:val="009548AB"/>
    <w:rsid w:val="009554A5"/>
    <w:rsid w:val="00957C0D"/>
    <w:rsid w:val="0096046B"/>
    <w:rsid w:val="00960F5B"/>
    <w:rsid w:val="00961BF2"/>
    <w:rsid w:val="00961EC1"/>
    <w:rsid w:val="00965950"/>
    <w:rsid w:val="0096665D"/>
    <w:rsid w:val="009679F1"/>
    <w:rsid w:val="00970618"/>
    <w:rsid w:val="00970814"/>
    <w:rsid w:val="00974967"/>
    <w:rsid w:val="0097521C"/>
    <w:rsid w:val="0097784D"/>
    <w:rsid w:val="009807F3"/>
    <w:rsid w:val="00982BE2"/>
    <w:rsid w:val="00982CEF"/>
    <w:rsid w:val="0098518F"/>
    <w:rsid w:val="009857D7"/>
    <w:rsid w:val="00986DFB"/>
    <w:rsid w:val="009878F7"/>
    <w:rsid w:val="00987F1A"/>
    <w:rsid w:val="009905B2"/>
    <w:rsid w:val="00990608"/>
    <w:rsid w:val="00990A73"/>
    <w:rsid w:val="009935B8"/>
    <w:rsid w:val="009935BD"/>
    <w:rsid w:val="00994D16"/>
    <w:rsid w:val="009953C0"/>
    <w:rsid w:val="00996FBD"/>
    <w:rsid w:val="00997234"/>
    <w:rsid w:val="009A0148"/>
    <w:rsid w:val="009A0D9E"/>
    <w:rsid w:val="009A1DDD"/>
    <w:rsid w:val="009A4012"/>
    <w:rsid w:val="009A6AE1"/>
    <w:rsid w:val="009A7087"/>
    <w:rsid w:val="009A7464"/>
    <w:rsid w:val="009A78A5"/>
    <w:rsid w:val="009C0A09"/>
    <w:rsid w:val="009C3770"/>
    <w:rsid w:val="009C46AE"/>
    <w:rsid w:val="009C58B8"/>
    <w:rsid w:val="009C6110"/>
    <w:rsid w:val="009C67B5"/>
    <w:rsid w:val="009C751D"/>
    <w:rsid w:val="009C763B"/>
    <w:rsid w:val="009D1182"/>
    <w:rsid w:val="009D1535"/>
    <w:rsid w:val="009D1B2D"/>
    <w:rsid w:val="009D3E92"/>
    <w:rsid w:val="009E19EC"/>
    <w:rsid w:val="009E6207"/>
    <w:rsid w:val="009F03CB"/>
    <w:rsid w:val="009F0689"/>
    <w:rsid w:val="009F4249"/>
    <w:rsid w:val="009F489B"/>
    <w:rsid w:val="009F578D"/>
    <w:rsid w:val="009F6706"/>
    <w:rsid w:val="00A00405"/>
    <w:rsid w:val="00A00D98"/>
    <w:rsid w:val="00A0160E"/>
    <w:rsid w:val="00A0189D"/>
    <w:rsid w:val="00A04987"/>
    <w:rsid w:val="00A0776A"/>
    <w:rsid w:val="00A07A44"/>
    <w:rsid w:val="00A10FE8"/>
    <w:rsid w:val="00A12A01"/>
    <w:rsid w:val="00A12B3D"/>
    <w:rsid w:val="00A13DF7"/>
    <w:rsid w:val="00A14E9C"/>
    <w:rsid w:val="00A158F9"/>
    <w:rsid w:val="00A17B07"/>
    <w:rsid w:val="00A20FB3"/>
    <w:rsid w:val="00A21868"/>
    <w:rsid w:val="00A254E4"/>
    <w:rsid w:val="00A25D7D"/>
    <w:rsid w:val="00A25F54"/>
    <w:rsid w:val="00A2773C"/>
    <w:rsid w:val="00A328DF"/>
    <w:rsid w:val="00A33F5D"/>
    <w:rsid w:val="00A34B48"/>
    <w:rsid w:val="00A34B5F"/>
    <w:rsid w:val="00A37F66"/>
    <w:rsid w:val="00A415C4"/>
    <w:rsid w:val="00A42383"/>
    <w:rsid w:val="00A451F0"/>
    <w:rsid w:val="00A46896"/>
    <w:rsid w:val="00A474EA"/>
    <w:rsid w:val="00A52EF1"/>
    <w:rsid w:val="00A56DFB"/>
    <w:rsid w:val="00A5761E"/>
    <w:rsid w:val="00A60CE3"/>
    <w:rsid w:val="00A61666"/>
    <w:rsid w:val="00A61F6F"/>
    <w:rsid w:val="00A64E7D"/>
    <w:rsid w:val="00A70794"/>
    <w:rsid w:val="00A707BE"/>
    <w:rsid w:val="00A72791"/>
    <w:rsid w:val="00A759CE"/>
    <w:rsid w:val="00A75CB3"/>
    <w:rsid w:val="00A77584"/>
    <w:rsid w:val="00A806A4"/>
    <w:rsid w:val="00A80BE8"/>
    <w:rsid w:val="00A80E21"/>
    <w:rsid w:val="00A820A4"/>
    <w:rsid w:val="00A85701"/>
    <w:rsid w:val="00A85AEB"/>
    <w:rsid w:val="00A86961"/>
    <w:rsid w:val="00A874E8"/>
    <w:rsid w:val="00A87AA3"/>
    <w:rsid w:val="00A90388"/>
    <w:rsid w:val="00A908C5"/>
    <w:rsid w:val="00A90933"/>
    <w:rsid w:val="00A9252E"/>
    <w:rsid w:val="00A93798"/>
    <w:rsid w:val="00A93ED4"/>
    <w:rsid w:val="00A962A0"/>
    <w:rsid w:val="00AA1A78"/>
    <w:rsid w:val="00AA60A2"/>
    <w:rsid w:val="00AA66A7"/>
    <w:rsid w:val="00AA75E4"/>
    <w:rsid w:val="00AB0815"/>
    <w:rsid w:val="00AB17A8"/>
    <w:rsid w:val="00AB58EE"/>
    <w:rsid w:val="00AB64D5"/>
    <w:rsid w:val="00AB7E29"/>
    <w:rsid w:val="00AC12F7"/>
    <w:rsid w:val="00AC2731"/>
    <w:rsid w:val="00AC3E5D"/>
    <w:rsid w:val="00AC4A00"/>
    <w:rsid w:val="00AC6319"/>
    <w:rsid w:val="00AC7BDF"/>
    <w:rsid w:val="00AC7C83"/>
    <w:rsid w:val="00AD1692"/>
    <w:rsid w:val="00AD4A39"/>
    <w:rsid w:val="00AD5406"/>
    <w:rsid w:val="00AD71AF"/>
    <w:rsid w:val="00AD76A2"/>
    <w:rsid w:val="00AE00E4"/>
    <w:rsid w:val="00AE05F9"/>
    <w:rsid w:val="00AE2AE8"/>
    <w:rsid w:val="00AE2D1C"/>
    <w:rsid w:val="00AE47D1"/>
    <w:rsid w:val="00AE489A"/>
    <w:rsid w:val="00AE57F8"/>
    <w:rsid w:val="00AE5F5D"/>
    <w:rsid w:val="00AE6A00"/>
    <w:rsid w:val="00AF54BA"/>
    <w:rsid w:val="00AF65AB"/>
    <w:rsid w:val="00B0075F"/>
    <w:rsid w:val="00B01027"/>
    <w:rsid w:val="00B025EF"/>
    <w:rsid w:val="00B025F5"/>
    <w:rsid w:val="00B0507D"/>
    <w:rsid w:val="00B05C65"/>
    <w:rsid w:val="00B10226"/>
    <w:rsid w:val="00B1260C"/>
    <w:rsid w:val="00B12C76"/>
    <w:rsid w:val="00B140A2"/>
    <w:rsid w:val="00B15E1E"/>
    <w:rsid w:val="00B1611A"/>
    <w:rsid w:val="00B238F3"/>
    <w:rsid w:val="00B248FF"/>
    <w:rsid w:val="00B24B61"/>
    <w:rsid w:val="00B24E56"/>
    <w:rsid w:val="00B273AD"/>
    <w:rsid w:val="00B3002F"/>
    <w:rsid w:val="00B31FA7"/>
    <w:rsid w:val="00B3374D"/>
    <w:rsid w:val="00B3445A"/>
    <w:rsid w:val="00B34CBC"/>
    <w:rsid w:val="00B35E71"/>
    <w:rsid w:val="00B3636B"/>
    <w:rsid w:val="00B37E08"/>
    <w:rsid w:val="00B40D49"/>
    <w:rsid w:val="00B41E72"/>
    <w:rsid w:val="00B430E8"/>
    <w:rsid w:val="00B463C5"/>
    <w:rsid w:val="00B51FD5"/>
    <w:rsid w:val="00B548BD"/>
    <w:rsid w:val="00B54B36"/>
    <w:rsid w:val="00B57E1E"/>
    <w:rsid w:val="00B607AA"/>
    <w:rsid w:val="00B61009"/>
    <w:rsid w:val="00B6141D"/>
    <w:rsid w:val="00B621FE"/>
    <w:rsid w:val="00B643CE"/>
    <w:rsid w:val="00B663F5"/>
    <w:rsid w:val="00B67910"/>
    <w:rsid w:val="00B70500"/>
    <w:rsid w:val="00B70CA0"/>
    <w:rsid w:val="00B71B87"/>
    <w:rsid w:val="00B71D99"/>
    <w:rsid w:val="00B74579"/>
    <w:rsid w:val="00B75228"/>
    <w:rsid w:val="00B75458"/>
    <w:rsid w:val="00B76445"/>
    <w:rsid w:val="00B77398"/>
    <w:rsid w:val="00B8179A"/>
    <w:rsid w:val="00B84F25"/>
    <w:rsid w:val="00B85A76"/>
    <w:rsid w:val="00B86094"/>
    <w:rsid w:val="00B86371"/>
    <w:rsid w:val="00B875DF"/>
    <w:rsid w:val="00B9133D"/>
    <w:rsid w:val="00B939CD"/>
    <w:rsid w:val="00B93E81"/>
    <w:rsid w:val="00B94C2A"/>
    <w:rsid w:val="00B95312"/>
    <w:rsid w:val="00B959E4"/>
    <w:rsid w:val="00BA062E"/>
    <w:rsid w:val="00BA080B"/>
    <w:rsid w:val="00BA16DC"/>
    <w:rsid w:val="00BA23B0"/>
    <w:rsid w:val="00BA42F8"/>
    <w:rsid w:val="00BA43B2"/>
    <w:rsid w:val="00BA55B4"/>
    <w:rsid w:val="00BB084C"/>
    <w:rsid w:val="00BB1DBC"/>
    <w:rsid w:val="00BB3ACC"/>
    <w:rsid w:val="00BB63A9"/>
    <w:rsid w:val="00BB6C14"/>
    <w:rsid w:val="00BB7ACE"/>
    <w:rsid w:val="00BC0926"/>
    <w:rsid w:val="00BC2856"/>
    <w:rsid w:val="00BC42B1"/>
    <w:rsid w:val="00BC61F1"/>
    <w:rsid w:val="00BD1B4C"/>
    <w:rsid w:val="00BD2F03"/>
    <w:rsid w:val="00BD3F66"/>
    <w:rsid w:val="00BD49BF"/>
    <w:rsid w:val="00BD5D52"/>
    <w:rsid w:val="00BD6424"/>
    <w:rsid w:val="00BD6B49"/>
    <w:rsid w:val="00BD73D3"/>
    <w:rsid w:val="00BD7C3C"/>
    <w:rsid w:val="00BD7CF9"/>
    <w:rsid w:val="00BE1740"/>
    <w:rsid w:val="00BE19A6"/>
    <w:rsid w:val="00BE2BA0"/>
    <w:rsid w:val="00BE30E2"/>
    <w:rsid w:val="00BE48FE"/>
    <w:rsid w:val="00BE4CA2"/>
    <w:rsid w:val="00BE5355"/>
    <w:rsid w:val="00BE6A61"/>
    <w:rsid w:val="00BE7DF4"/>
    <w:rsid w:val="00BF16D1"/>
    <w:rsid w:val="00BF2500"/>
    <w:rsid w:val="00BF2FA8"/>
    <w:rsid w:val="00BF3D4E"/>
    <w:rsid w:val="00BF6CA3"/>
    <w:rsid w:val="00C00047"/>
    <w:rsid w:val="00C00805"/>
    <w:rsid w:val="00C01F6C"/>
    <w:rsid w:val="00C04F80"/>
    <w:rsid w:val="00C0544E"/>
    <w:rsid w:val="00C054E8"/>
    <w:rsid w:val="00C07A08"/>
    <w:rsid w:val="00C103E8"/>
    <w:rsid w:val="00C10CAE"/>
    <w:rsid w:val="00C12EE8"/>
    <w:rsid w:val="00C14971"/>
    <w:rsid w:val="00C15A9C"/>
    <w:rsid w:val="00C15C40"/>
    <w:rsid w:val="00C171CF"/>
    <w:rsid w:val="00C227E4"/>
    <w:rsid w:val="00C23F1A"/>
    <w:rsid w:val="00C24341"/>
    <w:rsid w:val="00C24F5A"/>
    <w:rsid w:val="00C25901"/>
    <w:rsid w:val="00C31491"/>
    <w:rsid w:val="00C31AA5"/>
    <w:rsid w:val="00C31C9B"/>
    <w:rsid w:val="00C31F22"/>
    <w:rsid w:val="00C35F78"/>
    <w:rsid w:val="00C366DC"/>
    <w:rsid w:val="00C36A0B"/>
    <w:rsid w:val="00C36A12"/>
    <w:rsid w:val="00C37EB0"/>
    <w:rsid w:val="00C40E07"/>
    <w:rsid w:val="00C40E59"/>
    <w:rsid w:val="00C41428"/>
    <w:rsid w:val="00C4316E"/>
    <w:rsid w:val="00C43914"/>
    <w:rsid w:val="00C44C09"/>
    <w:rsid w:val="00C45FED"/>
    <w:rsid w:val="00C46BD8"/>
    <w:rsid w:val="00C51830"/>
    <w:rsid w:val="00C53998"/>
    <w:rsid w:val="00C53E40"/>
    <w:rsid w:val="00C546DE"/>
    <w:rsid w:val="00C5582F"/>
    <w:rsid w:val="00C55C4A"/>
    <w:rsid w:val="00C64798"/>
    <w:rsid w:val="00C6510F"/>
    <w:rsid w:val="00C70058"/>
    <w:rsid w:val="00C7099E"/>
    <w:rsid w:val="00C72CE9"/>
    <w:rsid w:val="00C755AA"/>
    <w:rsid w:val="00C766BF"/>
    <w:rsid w:val="00C81D6E"/>
    <w:rsid w:val="00C8261F"/>
    <w:rsid w:val="00C83EB7"/>
    <w:rsid w:val="00C87AAC"/>
    <w:rsid w:val="00C907E7"/>
    <w:rsid w:val="00C90FDE"/>
    <w:rsid w:val="00C9176E"/>
    <w:rsid w:val="00C92AC0"/>
    <w:rsid w:val="00C92D1C"/>
    <w:rsid w:val="00C931EA"/>
    <w:rsid w:val="00C93F95"/>
    <w:rsid w:val="00C943FE"/>
    <w:rsid w:val="00C95136"/>
    <w:rsid w:val="00CA3CFA"/>
    <w:rsid w:val="00CB1076"/>
    <w:rsid w:val="00CB1274"/>
    <w:rsid w:val="00CB16FA"/>
    <w:rsid w:val="00CB2D32"/>
    <w:rsid w:val="00CB32C9"/>
    <w:rsid w:val="00CB60B0"/>
    <w:rsid w:val="00CB6313"/>
    <w:rsid w:val="00CC1AE7"/>
    <w:rsid w:val="00CC1B2E"/>
    <w:rsid w:val="00CC218F"/>
    <w:rsid w:val="00CC3FE5"/>
    <w:rsid w:val="00CC6010"/>
    <w:rsid w:val="00CC676E"/>
    <w:rsid w:val="00CC7609"/>
    <w:rsid w:val="00CD0421"/>
    <w:rsid w:val="00CD0578"/>
    <w:rsid w:val="00CD1AE9"/>
    <w:rsid w:val="00CD49D3"/>
    <w:rsid w:val="00CD4A83"/>
    <w:rsid w:val="00CD4C83"/>
    <w:rsid w:val="00CE3E28"/>
    <w:rsid w:val="00CE471A"/>
    <w:rsid w:val="00CE56F2"/>
    <w:rsid w:val="00CE6730"/>
    <w:rsid w:val="00CE7194"/>
    <w:rsid w:val="00CE7CA7"/>
    <w:rsid w:val="00CF00DC"/>
    <w:rsid w:val="00CF0460"/>
    <w:rsid w:val="00CF0EFD"/>
    <w:rsid w:val="00CF211F"/>
    <w:rsid w:val="00CF24A7"/>
    <w:rsid w:val="00CF2811"/>
    <w:rsid w:val="00CF68A6"/>
    <w:rsid w:val="00D0281F"/>
    <w:rsid w:val="00D05054"/>
    <w:rsid w:val="00D06B14"/>
    <w:rsid w:val="00D10B31"/>
    <w:rsid w:val="00D11FD7"/>
    <w:rsid w:val="00D128DD"/>
    <w:rsid w:val="00D14824"/>
    <w:rsid w:val="00D15198"/>
    <w:rsid w:val="00D16087"/>
    <w:rsid w:val="00D22CA8"/>
    <w:rsid w:val="00D244FF"/>
    <w:rsid w:val="00D300D7"/>
    <w:rsid w:val="00D305A0"/>
    <w:rsid w:val="00D32279"/>
    <w:rsid w:val="00D3298B"/>
    <w:rsid w:val="00D342CE"/>
    <w:rsid w:val="00D369FF"/>
    <w:rsid w:val="00D36DA8"/>
    <w:rsid w:val="00D373B5"/>
    <w:rsid w:val="00D41F5D"/>
    <w:rsid w:val="00D453A3"/>
    <w:rsid w:val="00D4577C"/>
    <w:rsid w:val="00D47B5F"/>
    <w:rsid w:val="00D501E2"/>
    <w:rsid w:val="00D50F60"/>
    <w:rsid w:val="00D51120"/>
    <w:rsid w:val="00D5284F"/>
    <w:rsid w:val="00D53E48"/>
    <w:rsid w:val="00D60A7E"/>
    <w:rsid w:val="00D6145E"/>
    <w:rsid w:val="00D65E8A"/>
    <w:rsid w:val="00D6603A"/>
    <w:rsid w:val="00D664B4"/>
    <w:rsid w:val="00D66C96"/>
    <w:rsid w:val="00D7062A"/>
    <w:rsid w:val="00D73F22"/>
    <w:rsid w:val="00D74688"/>
    <w:rsid w:val="00D75C4A"/>
    <w:rsid w:val="00D83F60"/>
    <w:rsid w:val="00D856A3"/>
    <w:rsid w:val="00D86069"/>
    <w:rsid w:val="00D868CB"/>
    <w:rsid w:val="00D86CA2"/>
    <w:rsid w:val="00D86D06"/>
    <w:rsid w:val="00D87B00"/>
    <w:rsid w:val="00D9063E"/>
    <w:rsid w:val="00DA1A62"/>
    <w:rsid w:val="00DA4E3F"/>
    <w:rsid w:val="00DA70C8"/>
    <w:rsid w:val="00DA7190"/>
    <w:rsid w:val="00DA7FC9"/>
    <w:rsid w:val="00DB023A"/>
    <w:rsid w:val="00DB409F"/>
    <w:rsid w:val="00DB62EF"/>
    <w:rsid w:val="00DB74E3"/>
    <w:rsid w:val="00DC02E2"/>
    <w:rsid w:val="00DC55E7"/>
    <w:rsid w:val="00DC66C7"/>
    <w:rsid w:val="00DC6AE9"/>
    <w:rsid w:val="00DC77FD"/>
    <w:rsid w:val="00DC7FEF"/>
    <w:rsid w:val="00DD0FA8"/>
    <w:rsid w:val="00DD736A"/>
    <w:rsid w:val="00DD779A"/>
    <w:rsid w:val="00DE00D0"/>
    <w:rsid w:val="00DE07BE"/>
    <w:rsid w:val="00DE0808"/>
    <w:rsid w:val="00DE0D49"/>
    <w:rsid w:val="00DE3924"/>
    <w:rsid w:val="00DE430A"/>
    <w:rsid w:val="00DE5FB0"/>
    <w:rsid w:val="00DE6B96"/>
    <w:rsid w:val="00DE7808"/>
    <w:rsid w:val="00DF27FC"/>
    <w:rsid w:val="00DF2A7A"/>
    <w:rsid w:val="00DF6E36"/>
    <w:rsid w:val="00E00E00"/>
    <w:rsid w:val="00E01CDF"/>
    <w:rsid w:val="00E0790B"/>
    <w:rsid w:val="00E07AB2"/>
    <w:rsid w:val="00E12A34"/>
    <w:rsid w:val="00E13F30"/>
    <w:rsid w:val="00E17616"/>
    <w:rsid w:val="00E17787"/>
    <w:rsid w:val="00E17CD8"/>
    <w:rsid w:val="00E202AF"/>
    <w:rsid w:val="00E21434"/>
    <w:rsid w:val="00E23609"/>
    <w:rsid w:val="00E277B8"/>
    <w:rsid w:val="00E27C0A"/>
    <w:rsid w:val="00E27F07"/>
    <w:rsid w:val="00E30828"/>
    <w:rsid w:val="00E3122F"/>
    <w:rsid w:val="00E31CA8"/>
    <w:rsid w:val="00E353E9"/>
    <w:rsid w:val="00E36289"/>
    <w:rsid w:val="00E403AE"/>
    <w:rsid w:val="00E5012A"/>
    <w:rsid w:val="00E50463"/>
    <w:rsid w:val="00E51A42"/>
    <w:rsid w:val="00E54A47"/>
    <w:rsid w:val="00E630E8"/>
    <w:rsid w:val="00E66F58"/>
    <w:rsid w:val="00E707B6"/>
    <w:rsid w:val="00E74F9A"/>
    <w:rsid w:val="00E757C8"/>
    <w:rsid w:val="00E7626B"/>
    <w:rsid w:val="00E77963"/>
    <w:rsid w:val="00E77ACC"/>
    <w:rsid w:val="00E80F31"/>
    <w:rsid w:val="00E81001"/>
    <w:rsid w:val="00E93A7A"/>
    <w:rsid w:val="00E949A0"/>
    <w:rsid w:val="00E96954"/>
    <w:rsid w:val="00E96EA1"/>
    <w:rsid w:val="00E97A55"/>
    <w:rsid w:val="00E97ADF"/>
    <w:rsid w:val="00EA0423"/>
    <w:rsid w:val="00EA05CF"/>
    <w:rsid w:val="00EA4BC2"/>
    <w:rsid w:val="00EA53BD"/>
    <w:rsid w:val="00EA710E"/>
    <w:rsid w:val="00EB0DFC"/>
    <w:rsid w:val="00EB1A01"/>
    <w:rsid w:val="00EB2B4C"/>
    <w:rsid w:val="00EB338B"/>
    <w:rsid w:val="00EC09D5"/>
    <w:rsid w:val="00EC143E"/>
    <w:rsid w:val="00EC1AA5"/>
    <w:rsid w:val="00EC1CB9"/>
    <w:rsid w:val="00EC3434"/>
    <w:rsid w:val="00EC3A6C"/>
    <w:rsid w:val="00EC3D4F"/>
    <w:rsid w:val="00EC6501"/>
    <w:rsid w:val="00EC6893"/>
    <w:rsid w:val="00EC7809"/>
    <w:rsid w:val="00ED10E6"/>
    <w:rsid w:val="00ED196A"/>
    <w:rsid w:val="00ED1A9C"/>
    <w:rsid w:val="00ED3E58"/>
    <w:rsid w:val="00ED622A"/>
    <w:rsid w:val="00ED74B8"/>
    <w:rsid w:val="00ED79AE"/>
    <w:rsid w:val="00EE1690"/>
    <w:rsid w:val="00EE2BDB"/>
    <w:rsid w:val="00EE4705"/>
    <w:rsid w:val="00EE5CB2"/>
    <w:rsid w:val="00EE7632"/>
    <w:rsid w:val="00EF038F"/>
    <w:rsid w:val="00EF0890"/>
    <w:rsid w:val="00EF1F83"/>
    <w:rsid w:val="00EF5E5B"/>
    <w:rsid w:val="00EF6D8D"/>
    <w:rsid w:val="00F01032"/>
    <w:rsid w:val="00F02868"/>
    <w:rsid w:val="00F04CF8"/>
    <w:rsid w:val="00F07208"/>
    <w:rsid w:val="00F0751C"/>
    <w:rsid w:val="00F079A2"/>
    <w:rsid w:val="00F10268"/>
    <w:rsid w:val="00F11FFA"/>
    <w:rsid w:val="00F134F8"/>
    <w:rsid w:val="00F17486"/>
    <w:rsid w:val="00F200D5"/>
    <w:rsid w:val="00F202F4"/>
    <w:rsid w:val="00F205A8"/>
    <w:rsid w:val="00F20ADD"/>
    <w:rsid w:val="00F2305C"/>
    <w:rsid w:val="00F25D24"/>
    <w:rsid w:val="00F30CE8"/>
    <w:rsid w:val="00F30E1D"/>
    <w:rsid w:val="00F318E0"/>
    <w:rsid w:val="00F337AB"/>
    <w:rsid w:val="00F33C6C"/>
    <w:rsid w:val="00F33E71"/>
    <w:rsid w:val="00F44609"/>
    <w:rsid w:val="00F4566F"/>
    <w:rsid w:val="00F47646"/>
    <w:rsid w:val="00F50E68"/>
    <w:rsid w:val="00F517E2"/>
    <w:rsid w:val="00F51C5C"/>
    <w:rsid w:val="00F52E79"/>
    <w:rsid w:val="00F54AA2"/>
    <w:rsid w:val="00F54F58"/>
    <w:rsid w:val="00F55B45"/>
    <w:rsid w:val="00F56B9B"/>
    <w:rsid w:val="00F61A44"/>
    <w:rsid w:val="00F61CC6"/>
    <w:rsid w:val="00F62AB1"/>
    <w:rsid w:val="00F638A5"/>
    <w:rsid w:val="00F6475A"/>
    <w:rsid w:val="00F655C0"/>
    <w:rsid w:val="00F70673"/>
    <w:rsid w:val="00F714A7"/>
    <w:rsid w:val="00F73AF2"/>
    <w:rsid w:val="00F75A80"/>
    <w:rsid w:val="00F75BA3"/>
    <w:rsid w:val="00F7739E"/>
    <w:rsid w:val="00F77F52"/>
    <w:rsid w:val="00F83334"/>
    <w:rsid w:val="00F84DB8"/>
    <w:rsid w:val="00F86AB5"/>
    <w:rsid w:val="00F87B9D"/>
    <w:rsid w:val="00F92793"/>
    <w:rsid w:val="00F92ABB"/>
    <w:rsid w:val="00F969A4"/>
    <w:rsid w:val="00F97075"/>
    <w:rsid w:val="00F975BD"/>
    <w:rsid w:val="00FA0CE4"/>
    <w:rsid w:val="00FA208E"/>
    <w:rsid w:val="00FA3FD6"/>
    <w:rsid w:val="00FA5249"/>
    <w:rsid w:val="00FA5637"/>
    <w:rsid w:val="00FA7E2D"/>
    <w:rsid w:val="00FB0A91"/>
    <w:rsid w:val="00FB782A"/>
    <w:rsid w:val="00FC1D05"/>
    <w:rsid w:val="00FC419D"/>
    <w:rsid w:val="00FC5C47"/>
    <w:rsid w:val="00FD0F6C"/>
    <w:rsid w:val="00FD110D"/>
    <w:rsid w:val="00FD2031"/>
    <w:rsid w:val="00FD28DA"/>
    <w:rsid w:val="00FD3AE5"/>
    <w:rsid w:val="00FD4E9C"/>
    <w:rsid w:val="00FD5837"/>
    <w:rsid w:val="00FD7A15"/>
    <w:rsid w:val="00FE0058"/>
    <w:rsid w:val="00FE0989"/>
    <w:rsid w:val="00FE1568"/>
    <w:rsid w:val="00FE247E"/>
    <w:rsid w:val="00FE4C7A"/>
    <w:rsid w:val="00FE6CE1"/>
    <w:rsid w:val="00FF1701"/>
    <w:rsid w:val="00FF3926"/>
    <w:rsid w:val="00FF3D60"/>
    <w:rsid w:val="00FF6176"/>
    <w:rsid w:val="00FF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21"/>
    <o:shapelayout v:ext="edit">
      <o:idmap v:ext="edit" data="1"/>
    </o:shapelayout>
  </w:shapeDefaults>
  <w:decimalSymbol w:val="."/>
  <w:listSeparator w:val=","/>
  <w14:docId w14:val="405AF9D4"/>
  <w15:docId w15:val="{483301C7-AA2E-4ADF-9565-DBC4DD2C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BodyText1"/>
    <w:link w:val="Heading1Char"/>
    <w:qFormat/>
    <w:rsid w:val="00012234"/>
    <w:pPr>
      <w:keepNext/>
      <w:pBdr>
        <w:top w:val="single" w:sz="12" w:space="1" w:color="auto"/>
        <w:bottom w:val="single" w:sz="12" w:space="1" w:color="auto"/>
      </w:pBdr>
      <w:spacing w:before="240" w:after="240" w:line="360" w:lineRule="auto"/>
      <w:jc w:val="center"/>
      <w:outlineLvl w:val="0"/>
    </w:pPr>
    <w:rPr>
      <w:b/>
      <w:caps/>
      <w:spacing w:val="22"/>
      <w:kern w:val="28"/>
      <w:position w:val="-36"/>
      <w:sz w:val="28"/>
    </w:rPr>
  </w:style>
  <w:style w:type="paragraph" w:styleId="Heading2">
    <w:name w:val="heading 2"/>
    <w:basedOn w:val="SubHeads"/>
    <w:next w:val="BodyText1"/>
    <w:link w:val="Heading2Char"/>
    <w:qFormat/>
    <w:rsid w:val="00071675"/>
    <w:pPr>
      <w:keepNext/>
      <w:spacing w:before="120" w:after="60"/>
      <w:outlineLvl w:val="1"/>
    </w:pPr>
  </w:style>
  <w:style w:type="paragraph" w:styleId="Heading3">
    <w:name w:val="heading 3"/>
    <w:basedOn w:val="Normal"/>
    <w:next w:val="BodyText1"/>
    <w:link w:val="Heading3Char"/>
    <w:qFormat/>
    <w:rsid w:val="00CC3FE5"/>
    <w:pPr>
      <w:keepNext/>
      <w:spacing w:after="360"/>
      <w:outlineLvl w:val="2"/>
    </w:pPr>
    <w:rPr>
      <w:i/>
    </w:rPr>
  </w:style>
  <w:style w:type="paragraph" w:styleId="Heading4">
    <w:name w:val="heading 4"/>
    <w:basedOn w:val="Normal"/>
    <w:next w:val="BodyText1"/>
    <w:link w:val="Heading4Char"/>
    <w:qFormat/>
    <w:rsid w:val="00CC3FE5"/>
    <w:pPr>
      <w:keepNext/>
      <w:spacing w:after="36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ind w:left="720"/>
    </w:pPr>
  </w:style>
  <w:style w:type="paragraph" w:styleId="TOC1">
    <w:name w:val="toc 1"/>
    <w:basedOn w:val="Normal"/>
    <w:next w:val="Normal"/>
    <w:uiPriority w:val="39"/>
    <w:rsid w:val="00646D1C"/>
    <w:pPr>
      <w:tabs>
        <w:tab w:val="right" w:leader="dot" w:pos="9360"/>
      </w:tabs>
      <w:spacing w:before="120" w:after="120"/>
      <w:ind w:left="720" w:hanging="720"/>
    </w:pPr>
    <w:rPr>
      <w:caps/>
    </w:rPr>
  </w:style>
  <w:style w:type="paragraph" w:customStyle="1" w:styleId="TableTitle">
    <w:name w:val="Table Title"/>
    <w:basedOn w:val="Normal"/>
    <w:next w:val="Normal"/>
    <w:qFormat/>
    <w:pPr>
      <w:keepNext/>
      <w:spacing w:after="120"/>
    </w:pPr>
    <w:rPr>
      <w:b/>
    </w:rPr>
  </w:style>
  <w:style w:type="paragraph" w:customStyle="1" w:styleId="FigureCaption">
    <w:name w:val="Figure Caption"/>
    <w:basedOn w:val="Normal"/>
    <w:next w:val="BodyText1"/>
    <w:qFormat/>
    <w:rsid w:val="00501DD2"/>
    <w:pPr>
      <w:spacing w:before="120" w:after="360"/>
      <w:jc w:val="center"/>
    </w:pPr>
    <w:rPr>
      <w:b/>
    </w:rPr>
  </w:style>
  <w:style w:type="paragraph" w:customStyle="1" w:styleId="BodyText1">
    <w:name w:val="Body Text1"/>
    <w:basedOn w:val="Normal"/>
    <w:link w:val="BodyText1Char"/>
    <w:qFormat/>
    <w:rsid w:val="004B6534"/>
    <w:pPr>
      <w:widowControl/>
      <w:jc w:val="both"/>
    </w:pPr>
  </w:style>
  <w:style w:type="character" w:styleId="LineNumber">
    <w:name w:val="line number"/>
    <w:basedOn w:val="DefaultParagraphFont"/>
  </w:style>
  <w:style w:type="paragraph" w:customStyle="1" w:styleId="Titlepageinfo">
    <w:name w:val="Title page info"/>
    <w:basedOn w:val="Normal"/>
    <w:pPr>
      <w:jc w:val="center"/>
    </w:pPr>
  </w:style>
  <w:style w:type="paragraph" w:customStyle="1" w:styleId="TOCHeading1">
    <w:name w:val="TOC Heading1"/>
    <w:basedOn w:val="Normal"/>
    <w:next w:val="Normal"/>
    <w:rsid w:val="00646D1C"/>
    <w:pPr>
      <w:spacing w:after="360"/>
      <w:jc w:val="center"/>
    </w:pPr>
    <w:rPr>
      <w:b/>
      <w:caps/>
    </w:rPr>
  </w:style>
  <w:style w:type="paragraph" w:customStyle="1" w:styleId="TitlePageTitle">
    <w:name w:val="Title Page Title"/>
    <w:basedOn w:val="Normal"/>
    <w:rsid w:val="00605F5A"/>
    <w:pPr>
      <w:spacing w:before="480"/>
      <w:jc w:val="center"/>
    </w:pPr>
    <w:rPr>
      <w:b/>
      <w:smallCaps/>
      <w:sz w:val="48"/>
    </w:rPr>
  </w:style>
  <w:style w:type="paragraph" w:customStyle="1" w:styleId="References">
    <w:name w:val="References"/>
    <w:basedOn w:val="Normal"/>
    <w:qFormat/>
    <w:rsid w:val="00621308"/>
    <w:pPr>
      <w:keepLines/>
      <w:widowControl/>
      <w:tabs>
        <w:tab w:val="left" w:pos="360"/>
        <w:tab w:val="left" w:pos="720"/>
      </w:tabs>
      <w:ind w:left="720" w:hanging="720"/>
    </w:pPr>
  </w:style>
  <w:style w:type="character" w:styleId="PageNumber">
    <w:name w:val="page number"/>
    <w:basedOn w:val="DefaultParagraphFont"/>
    <w:rPr>
      <w:rFonts w:ascii="Times New Roman" w:hAnsi="Times New Roman"/>
      <w:sz w:val="24"/>
    </w:rPr>
  </w:style>
  <w:style w:type="paragraph" w:styleId="Date">
    <w:name w:val="Date"/>
    <w:basedOn w:val="Normal"/>
    <w:next w:val="Normal"/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Equation">
    <w:name w:val="Equation"/>
    <w:basedOn w:val="BodyText1"/>
    <w:next w:val="BodyText1"/>
    <w:qFormat/>
    <w:pPr>
      <w:tabs>
        <w:tab w:val="right" w:pos="9360"/>
      </w:tabs>
      <w:ind w:left="720"/>
    </w:pPr>
  </w:style>
  <w:style w:type="paragraph" w:styleId="TableofFigures">
    <w:name w:val="table of figures"/>
    <w:aliases w:val="Tables"/>
    <w:basedOn w:val="Normal"/>
    <w:next w:val="Normal"/>
    <w:uiPriority w:val="99"/>
    <w:pPr>
      <w:tabs>
        <w:tab w:val="right" w:leader="dot" w:pos="9360"/>
      </w:tabs>
      <w:ind w:left="720" w:hanging="720"/>
    </w:pPr>
  </w:style>
  <w:style w:type="paragraph" w:styleId="ListNumber">
    <w:name w:val="List Number"/>
    <w:basedOn w:val="Normal"/>
    <w:qFormat/>
    <w:rsid w:val="00855255"/>
    <w:pPr>
      <w:tabs>
        <w:tab w:val="left" w:pos="1080"/>
      </w:tabs>
      <w:spacing w:after="360"/>
      <w:ind w:left="1080" w:hanging="360"/>
      <w:contextualSpacing/>
    </w:pPr>
  </w:style>
  <w:style w:type="paragraph" w:styleId="ListBullet">
    <w:name w:val="List Bullet"/>
    <w:basedOn w:val="Normal"/>
    <w:qFormat/>
    <w:rsid w:val="000B3F5D"/>
    <w:pPr>
      <w:numPr>
        <w:numId w:val="1"/>
      </w:numPr>
      <w:tabs>
        <w:tab w:val="clear" w:pos="360"/>
        <w:tab w:val="num" w:pos="-1080"/>
      </w:tabs>
      <w:spacing w:after="360"/>
      <w:contextualSpacing/>
    </w:pPr>
  </w:style>
  <w:style w:type="paragraph" w:customStyle="1" w:styleId="TableNote">
    <w:name w:val="Table Note"/>
    <w:basedOn w:val="Normal"/>
    <w:next w:val="BodyText1"/>
    <w:qFormat/>
    <w:rsid w:val="001102F4"/>
    <w:pPr>
      <w:spacing w:before="80"/>
    </w:pPr>
    <w:rPr>
      <w:sz w:val="20"/>
    </w:rPr>
  </w:style>
  <w:style w:type="paragraph" w:styleId="Caption">
    <w:name w:val="caption"/>
    <w:basedOn w:val="Normal"/>
    <w:next w:val="Normal"/>
    <w:pPr>
      <w:spacing w:before="120" w:after="120"/>
    </w:pPr>
    <w:rPr>
      <w:b/>
    </w:rPr>
  </w:style>
  <w:style w:type="paragraph" w:customStyle="1" w:styleId="Figure">
    <w:name w:val="Figure"/>
    <w:basedOn w:val="BodyText1"/>
    <w:next w:val="FigureCaption"/>
    <w:qFormat/>
    <w:rsid w:val="00812D39"/>
    <w:pPr>
      <w:keepNext/>
      <w:jc w:val="center"/>
    </w:pPr>
    <w:rPr>
      <w:noProof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40A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0A4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A47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A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A47"/>
    <w:rPr>
      <w:rFonts w:ascii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A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A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66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6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766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6AC"/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70CA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012234"/>
    <w:rPr>
      <w:rFonts w:ascii="Times New Roman" w:hAnsi="Times New Roman"/>
      <w:b/>
      <w:caps/>
      <w:spacing w:val="22"/>
      <w:kern w:val="28"/>
      <w:position w:val="-36"/>
      <w:sz w:val="28"/>
    </w:rPr>
  </w:style>
  <w:style w:type="character" w:customStyle="1" w:styleId="Heading2Char">
    <w:name w:val="Heading 2 Char"/>
    <w:basedOn w:val="DefaultParagraphFont"/>
    <w:link w:val="Heading2"/>
    <w:rsid w:val="00071675"/>
    <w:rPr>
      <w:rFonts w:ascii="Times New Roman" w:hAnsi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rsid w:val="00CC3FE5"/>
    <w:rPr>
      <w:rFonts w:ascii="Times New Roman" w:hAnsi="Times New Roman"/>
      <w:i/>
      <w:sz w:val="24"/>
    </w:rPr>
  </w:style>
  <w:style w:type="character" w:customStyle="1" w:styleId="Heading4Char">
    <w:name w:val="Heading 4 Char"/>
    <w:basedOn w:val="DefaultParagraphFont"/>
    <w:link w:val="Heading4"/>
    <w:rsid w:val="00CC3FE5"/>
    <w:rPr>
      <w:rFonts w:ascii="Times New Roman" w:hAnsi="Times New Roman"/>
      <w:sz w:val="24"/>
    </w:rPr>
  </w:style>
  <w:style w:type="paragraph" w:customStyle="1" w:styleId="Default">
    <w:name w:val="Default"/>
    <w:rsid w:val="000B3F5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BodyText2">
    <w:name w:val="Body Text2"/>
    <w:basedOn w:val="Normal"/>
    <w:rsid w:val="00707B4F"/>
    <w:pPr>
      <w:widowControl/>
      <w:spacing w:after="240"/>
    </w:pPr>
    <w:rPr>
      <w:sz w:val="22"/>
    </w:rPr>
  </w:style>
  <w:style w:type="paragraph" w:styleId="ListParagraph">
    <w:name w:val="List Paragraph"/>
    <w:basedOn w:val="Normal"/>
    <w:uiPriority w:val="34"/>
    <w:qFormat/>
    <w:rsid w:val="00707B4F"/>
    <w:pPr>
      <w:widowControl/>
      <w:spacing w:after="200" w:line="276" w:lineRule="auto"/>
      <w:ind w:left="432"/>
      <w:contextualSpacing/>
    </w:pPr>
    <w:rPr>
      <w:rFonts w:ascii="Calibri" w:eastAsia="Calibri" w:hAnsi="Calibri"/>
      <w:sz w:val="22"/>
      <w:szCs w:val="22"/>
    </w:rPr>
  </w:style>
  <w:style w:type="paragraph" w:customStyle="1" w:styleId="SubHeads">
    <w:name w:val="SubHeads"/>
    <w:basedOn w:val="BodyText1"/>
    <w:link w:val="SubHeadsChar"/>
    <w:qFormat/>
    <w:rsid w:val="001178F9"/>
    <w:pPr>
      <w:tabs>
        <w:tab w:val="left" w:pos="7650"/>
      </w:tabs>
    </w:pPr>
    <w:rPr>
      <w:b/>
    </w:rPr>
  </w:style>
  <w:style w:type="table" w:styleId="TableGrid">
    <w:name w:val="Table Grid"/>
    <w:basedOn w:val="TableNormal"/>
    <w:uiPriority w:val="59"/>
    <w:rsid w:val="006D5C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1Char">
    <w:name w:val="Body Text1 Char"/>
    <w:basedOn w:val="DefaultParagraphFont"/>
    <w:link w:val="BodyText1"/>
    <w:rsid w:val="004B6534"/>
    <w:rPr>
      <w:rFonts w:ascii="Times New Roman" w:hAnsi="Times New Roman"/>
      <w:sz w:val="24"/>
    </w:rPr>
  </w:style>
  <w:style w:type="character" w:customStyle="1" w:styleId="SubHeadsChar">
    <w:name w:val="SubHeads Char"/>
    <w:basedOn w:val="BodyText1Char"/>
    <w:link w:val="SubHeads"/>
    <w:rsid w:val="001178F9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ocal\Libraries\Documents\Custom%20Office%20Templates\InTrans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InTransTemplate.dotx</Template>
  <TotalTime>320</TotalTime>
  <Pages>2</Pages>
  <Words>791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Template</vt:lpstr>
    </vt:vector>
  </TitlesOfParts>
  <Company/>
  <LinksUpToDate>false</LinksUpToDate>
  <CharactersWithSpaces>5259</CharactersWithSpaces>
  <SharedDoc>false</SharedDoc>
  <HLinks>
    <vt:vector size="126" baseType="variant">
      <vt:variant>
        <vt:i4>1572913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_Toc55634168</vt:lpwstr>
      </vt:variant>
      <vt:variant>
        <vt:i4>1310770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_Toc55634154</vt:lpwstr>
      </vt:variant>
      <vt:variant>
        <vt:i4>1245238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_Toc55634113</vt:lpwstr>
      </vt:variant>
      <vt:variant>
        <vt:i4>1179702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_Toc55634112</vt:lpwstr>
      </vt:variant>
      <vt:variant>
        <vt:i4>1114166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_Toc55634111</vt:lpwstr>
      </vt:variant>
      <vt:variant>
        <vt:i4>1048630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_Toc55634110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_Toc55634109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_Toc55634108</vt:lpwstr>
      </vt:variant>
      <vt:variant>
        <vt:i4>1507383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_Toc55634107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_Toc55634106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_Toc55634105</vt:lpwstr>
      </vt:variant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_Toc55634104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_Toc55634103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_Toc55634102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_Toc55634101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_Toc55634100</vt:lpwstr>
      </vt:variant>
      <vt:variant>
        <vt:i4>1572926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_Toc55634099</vt:lpwstr>
      </vt:variant>
      <vt:variant>
        <vt:i4>1638462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_Toc55634098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_Toc55634097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_Toc55634096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_Toc55634095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</dc:title>
  <dc:creator>Joseph Shrestha</dc:creator>
  <cp:lastModifiedBy>Joseph Shrestha</cp:lastModifiedBy>
  <cp:revision>159</cp:revision>
  <cp:lastPrinted>2015-08-16T17:06:00Z</cp:lastPrinted>
  <dcterms:created xsi:type="dcterms:W3CDTF">2015-12-09T01:09:00Z</dcterms:created>
  <dcterms:modified xsi:type="dcterms:W3CDTF">2016-01-14T23:36:00Z</dcterms:modified>
</cp:coreProperties>
</file>