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DD4837" w14:textId="64A5C289" w:rsidR="005724A1" w:rsidRPr="00951313" w:rsidRDefault="005724A1" w:rsidP="005724A1">
      <w:pPr>
        <w:pStyle w:val="Heading1"/>
        <w:tabs>
          <w:tab w:val="left" w:pos="7200"/>
          <w:tab w:val="left" w:pos="7560"/>
        </w:tabs>
      </w:pPr>
      <w:r>
        <w:t>References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6"/>
        <w:gridCol w:w="4734"/>
      </w:tblGrid>
      <w:tr w:rsidR="004E4C66" w14:paraId="5C08E4C7" w14:textId="77777777" w:rsidTr="00E87AE5">
        <w:tc>
          <w:tcPr>
            <w:tcW w:w="2471" w:type="pct"/>
          </w:tcPr>
          <w:p w14:paraId="6925956A" w14:textId="4E78F7F8" w:rsidR="00E87AE5" w:rsidRPr="008C4F5A" w:rsidRDefault="00E87AE5" w:rsidP="00E87AE5">
            <w:pPr>
              <w:widowControl/>
              <w:ind w:left="480" w:hanging="480"/>
              <w:jc w:val="both"/>
              <w:rPr>
                <w:b/>
                <w:szCs w:val="24"/>
              </w:rPr>
            </w:pPr>
            <w:r w:rsidRPr="008C4F5A">
              <w:rPr>
                <w:b/>
                <w:szCs w:val="24"/>
              </w:rPr>
              <w:t>Dr. H. David Jeong</w:t>
            </w:r>
          </w:p>
          <w:p w14:paraId="61E1DFBE" w14:textId="77777777" w:rsidR="00E87AE5" w:rsidRDefault="00E87AE5" w:rsidP="00E87AE5">
            <w:pPr>
              <w:widowControl/>
              <w:ind w:left="480" w:hanging="480"/>
              <w:jc w:val="both"/>
              <w:rPr>
                <w:szCs w:val="24"/>
              </w:rPr>
            </w:pPr>
            <w:r w:rsidRPr="005724A1">
              <w:rPr>
                <w:szCs w:val="24"/>
              </w:rPr>
              <w:t xml:space="preserve">Associate Professor, </w:t>
            </w:r>
          </w:p>
          <w:p w14:paraId="31516CDE" w14:textId="74943B17" w:rsidR="00E87AE5" w:rsidRDefault="00E87AE5" w:rsidP="00FF2CE3">
            <w:pPr>
              <w:widowControl/>
              <w:ind w:left="480" w:hanging="480"/>
              <w:rPr>
                <w:szCs w:val="24"/>
              </w:rPr>
            </w:pPr>
            <w:r w:rsidRPr="005724A1">
              <w:rPr>
                <w:szCs w:val="24"/>
              </w:rPr>
              <w:t>Dept. of Civi</w:t>
            </w:r>
            <w:r w:rsidR="00FF2CE3">
              <w:rPr>
                <w:szCs w:val="24"/>
              </w:rPr>
              <w:t xml:space="preserve">l, Construction &amp; </w:t>
            </w:r>
            <w:r>
              <w:rPr>
                <w:szCs w:val="24"/>
              </w:rPr>
              <w:t xml:space="preserve">Environmental </w:t>
            </w:r>
            <w:r w:rsidRPr="005724A1">
              <w:rPr>
                <w:szCs w:val="24"/>
              </w:rPr>
              <w:t xml:space="preserve">Engineering, </w:t>
            </w:r>
          </w:p>
          <w:p w14:paraId="75ABDE68" w14:textId="77777777" w:rsidR="00FF2CE3" w:rsidRDefault="00FF2CE3" w:rsidP="00E87AE5">
            <w:pPr>
              <w:widowControl/>
              <w:ind w:left="480" w:hanging="480"/>
              <w:jc w:val="both"/>
              <w:rPr>
                <w:szCs w:val="24"/>
              </w:rPr>
            </w:pPr>
            <w:r>
              <w:rPr>
                <w:szCs w:val="24"/>
              </w:rPr>
              <w:t>404 Town Engineering</w:t>
            </w:r>
          </w:p>
          <w:p w14:paraId="1BCA4942" w14:textId="77777777" w:rsidR="00E87AE5" w:rsidRDefault="00E87AE5" w:rsidP="00E87AE5">
            <w:pPr>
              <w:widowControl/>
              <w:ind w:left="480" w:hanging="480"/>
              <w:jc w:val="both"/>
              <w:rPr>
                <w:szCs w:val="24"/>
              </w:rPr>
            </w:pPr>
            <w:r w:rsidRPr="005724A1">
              <w:rPr>
                <w:szCs w:val="24"/>
              </w:rPr>
              <w:t xml:space="preserve">Iowa State University, </w:t>
            </w:r>
          </w:p>
          <w:p w14:paraId="3A691CD4" w14:textId="77777777" w:rsidR="00E87AE5" w:rsidRDefault="00E87AE5" w:rsidP="00E87AE5">
            <w:pPr>
              <w:widowControl/>
              <w:ind w:left="480" w:hanging="480"/>
              <w:jc w:val="both"/>
              <w:rPr>
                <w:szCs w:val="24"/>
              </w:rPr>
            </w:pPr>
            <w:r w:rsidRPr="005724A1">
              <w:rPr>
                <w:szCs w:val="24"/>
              </w:rPr>
              <w:t xml:space="preserve">Ames, IA 50011; </w:t>
            </w:r>
          </w:p>
          <w:p w14:paraId="6D83BF2A" w14:textId="77777777" w:rsidR="00E87AE5" w:rsidRDefault="00E87AE5" w:rsidP="00E87AE5">
            <w:pPr>
              <w:widowControl/>
              <w:ind w:left="480" w:hanging="480"/>
              <w:jc w:val="both"/>
              <w:rPr>
                <w:szCs w:val="24"/>
              </w:rPr>
            </w:pPr>
            <w:r>
              <w:rPr>
                <w:szCs w:val="24"/>
              </w:rPr>
              <w:t>Phone:</w:t>
            </w:r>
            <w:r w:rsidRPr="005724A1">
              <w:rPr>
                <w:szCs w:val="24"/>
              </w:rPr>
              <w:t xml:space="preserve"> (515) 294-7271; </w:t>
            </w:r>
          </w:p>
          <w:p w14:paraId="72499967" w14:textId="77777777" w:rsidR="00E87AE5" w:rsidRDefault="00E87AE5" w:rsidP="00A323B7">
            <w:pPr>
              <w:widowControl/>
              <w:spacing w:after="120"/>
              <w:ind w:left="475" w:hanging="475"/>
              <w:jc w:val="both"/>
              <w:rPr>
                <w:szCs w:val="24"/>
              </w:rPr>
            </w:pPr>
            <w:r>
              <w:rPr>
                <w:szCs w:val="24"/>
              </w:rPr>
              <w:t>E</w:t>
            </w:r>
            <w:r w:rsidRPr="005724A1">
              <w:rPr>
                <w:szCs w:val="24"/>
              </w:rPr>
              <w:t xml:space="preserve">mail: </w:t>
            </w:r>
            <w:hyperlink r:id="rId7" w:history="1">
              <w:r w:rsidRPr="00816572">
                <w:rPr>
                  <w:rStyle w:val="Hyperlink"/>
                  <w:szCs w:val="24"/>
                </w:rPr>
                <w:t>djeong@iastate.edu</w:t>
              </w:r>
            </w:hyperlink>
          </w:p>
          <w:p w14:paraId="0C8EFB08" w14:textId="77777777" w:rsidR="00E87AE5" w:rsidRDefault="00E87AE5" w:rsidP="00E87AE5">
            <w:pPr>
              <w:widowControl/>
              <w:ind w:left="480" w:hanging="480"/>
              <w:jc w:val="both"/>
              <w:rPr>
                <w:szCs w:val="24"/>
              </w:rPr>
            </w:pPr>
          </w:p>
          <w:p w14:paraId="64412A0F" w14:textId="77777777" w:rsidR="00E87AE5" w:rsidRPr="008C4F5A" w:rsidRDefault="00E87AE5" w:rsidP="00E87AE5">
            <w:pPr>
              <w:widowControl/>
              <w:ind w:left="480" w:hanging="480"/>
              <w:jc w:val="both"/>
              <w:rPr>
                <w:b/>
                <w:szCs w:val="24"/>
              </w:rPr>
            </w:pPr>
            <w:r w:rsidRPr="008C4F5A">
              <w:rPr>
                <w:b/>
                <w:szCs w:val="24"/>
              </w:rPr>
              <w:t>Dr. Douglas D. Gransberg</w:t>
            </w:r>
          </w:p>
          <w:p w14:paraId="32F77E95" w14:textId="77777777" w:rsidR="00E87AE5" w:rsidRDefault="00E87AE5" w:rsidP="00E87AE5">
            <w:pPr>
              <w:widowControl/>
              <w:ind w:left="480" w:hanging="480"/>
              <w:jc w:val="both"/>
            </w:pPr>
            <w:r w:rsidRPr="00443B45">
              <w:t xml:space="preserve">Professor, </w:t>
            </w:r>
          </w:p>
          <w:p w14:paraId="5BBFDAA4" w14:textId="77777777" w:rsidR="00E87AE5" w:rsidRDefault="00E87AE5" w:rsidP="00E87AE5">
            <w:pPr>
              <w:widowControl/>
              <w:ind w:left="480" w:hanging="480"/>
              <w:jc w:val="both"/>
            </w:pPr>
            <w:r w:rsidRPr="00443B45">
              <w:t xml:space="preserve">Dept. of Civil, Construction &amp; Environmental Engineering, </w:t>
            </w:r>
          </w:p>
          <w:p w14:paraId="15F7620B" w14:textId="77777777" w:rsidR="00FF2CE3" w:rsidRDefault="00FF2CE3" w:rsidP="00E87AE5">
            <w:pPr>
              <w:widowControl/>
              <w:ind w:left="480" w:hanging="480"/>
              <w:jc w:val="both"/>
            </w:pPr>
            <w:r>
              <w:t>494 Town Engineering</w:t>
            </w:r>
          </w:p>
          <w:p w14:paraId="6A33AE7A" w14:textId="77777777" w:rsidR="00E87AE5" w:rsidRDefault="00E87AE5" w:rsidP="00E87AE5">
            <w:pPr>
              <w:widowControl/>
              <w:ind w:left="480" w:hanging="480"/>
              <w:jc w:val="both"/>
            </w:pPr>
            <w:r w:rsidRPr="00443B45">
              <w:t xml:space="preserve">Iowa State University, </w:t>
            </w:r>
          </w:p>
          <w:p w14:paraId="5BB9638C" w14:textId="77777777" w:rsidR="00E87AE5" w:rsidRDefault="00E87AE5" w:rsidP="00E87AE5">
            <w:pPr>
              <w:widowControl/>
              <w:ind w:left="480" w:hanging="480"/>
              <w:jc w:val="both"/>
            </w:pPr>
            <w:r w:rsidRPr="00443B45">
              <w:t>Ames, IA 50011,</w:t>
            </w:r>
            <w:r>
              <w:t xml:space="preserve"> </w:t>
            </w:r>
          </w:p>
          <w:p w14:paraId="722CDAE8" w14:textId="77777777" w:rsidR="00E87AE5" w:rsidRDefault="00E87AE5" w:rsidP="00E87AE5">
            <w:pPr>
              <w:widowControl/>
              <w:ind w:left="480" w:hanging="480"/>
              <w:jc w:val="both"/>
            </w:pPr>
            <w:r>
              <w:t>Phone: (5</w:t>
            </w:r>
            <w:r w:rsidRPr="00443B45">
              <w:t>15)</w:t>
            </w:r>
            <w:r>
              <w:t xml:space="preserve"> 294-4148; </w:t>
            </w:r>
          </w:p>
          <w:p w14:paraId="2B028961" w14:textId="1A589AC2" w:rsidR="004E4C66" w:rsidRDefault="00E87AE5" w:rsidP="007D0B71">
            <w:pPr>
              <w:widowControl/>
              <w:ind w:left="480" w:hanging="480"/>
              <w:jc w:val="both"/>
              <w:rPr>
                <w:szCs w:val="24"/>
              </w:rPr>
            </w:pPr>
            <w:r>
              <w:t xml:space="preserve">Email: </w:t>
            </w:r>
            <w:hyperlink r:id="rId8" w:history="1">
              <w:r w:rsidRPr="00816572">
                <w:rPr>
                  <w:rStyle w:val="Hyperlink"/>
                </w:rPr>
                <w:t>dgran@iastate.edu</w:t>
              </w:r>
            </w:hyperlink>
          </w:p>
        </w:tc>
        <w:tc>
          <w:tcPr>
            <w:tcW w:w="2529" w:type="pct"/>
          </w:tcPr>
          <w:p w14:paraId="1FAF950D" w14:textId="77777777" w:rsidR="00E87AE5" w:rsidRPr="008C4F5A" w:rsidRDefault="00E87AE5" w:rsidP="00E87AE5">
            <w:pPr>
              <w:widowControl/>
              <w:ind w:left="480" w:hanging="480"/>
              <w:jc w:val="both"/>
              <w:rPr>
                <w:b/>
              </w:rPr>
            </w:pPr>
            <w:r w:rsidRPr="008C4F5A">
              <w:rPr>
                <w:b/>
              </w:rPr>
              <w:t>Dr. Charles Jahren</w:t>
            </w:r>
          </w:p>
          <w:p w14:paraId="2DF5E2D9" w14:textId="77777777" w:rsidR="00E87AE5" w:rsidRDefault="00E87AE5" w:rsidP="00E87AE5">
            <w:pPr>
              <w:widowControl/>
              <w:ind w:left="480" w:hanging="480"/>
              <w:jc w:val="both"/>
            </w:pPr>
            <w:r w:rsidRPr="00443B45">
              <w:t xml:space="preserve">Professor, </w:t>
            </w:r>
          </w:p>
          <w:p w14:paraId="4D0C717A" w14:textId="77777777" w:rsidR="00E87AE5" w:rsidRDefault="00E87AE5" w:rsidP="00E87AE5">
            <w:pPr>
              <w:widowControl/>
              <w:ind w:left="480" w:hanging="480"/>
              <w:jc w:val="both"/>
            </w:pPr>
            <w:r w:rsidRPr="00443B45">
              <w:t xml:space="preserve">Dept. of Civil, Construction &amp; Environmental Engineering, </w:t>
            </w:r>
          </w:p>
          <w:p w14:paraId="1C75B9B1" w14:textId="77777777" w:rsidR="00FF2CE3" w:rsidRDefault="00FF2CE3" w:rsidP="00E87AE5">
            <w:pPr>
              <w:widowControl/>
              <w:ind w:left="480" w:hanging="480"/>
              <w:jc w:val="both"/>
            </w:pPr>
            <w:r>
              <w:t>458 Town Engineering</w:t>
            </w:r>
          </w:p>
          <w:p w14:paraId="716A3C92" w14:textId="77777777" w:rsidR="00E87AE5" w:rsidRDefault="00E87AE5" w:rsidP="00E87AE5">
            <w:pPr>
              <w:widowControl/>
              <w:ind w:left="480" w:hanging="480"/>
              <w:jc w:val="both"/>
            </w:pPr>
            <w:r w:rsidRPr="00443B45">
              <w:t xml:space="preserve">Iowa State University, </w:t>
            </w:r>
          </w:p>
          <w:p w14:paraId="13A2926C" w14:textId="77777777" w:rsidR="00E87AE5" w:rsidRDefault="00E87AE5" w:rsidP="00E87AE5">
            <w:pPr>
              <w:widowControl/>
              <w:ind w:left="480" w:hanging="480"/>
              <w:jc w:val="both"/>
            </w:pPr>
            <w:r w:rsidRPr="00443B45">
              <w:t>Ames, IA 50011,</w:t>
            </w:r>
            <w:r>
              <w:t xml:space="preserve"> </w:t>
            </w:r>
          </w:p>
          <w:p w14:paraId="5ED7E391" w14:textId="77777777" w:rsidR="00E87AE5" w:rsidRDefault="00E87AE5" w:rsidP="00E87AE5">
            <w:pPr>
              <w:widowControl/>
              <w:ind w:left="480" w:hanging="480"/>
              <w:jc w:val="both"/>
            </w:pPr>
            <w:r>
              <w:t xml:space="preserve">Phone: </w:t>
            </w:r>
            <w:r w:rsidRPr="00507501">
              <w:t>515-294-3829</w:t>
            </w:r>
            <w:r>
              <w:t xml:space="preserve">; </w:t>
            </w:r>
          </w:p>
          <w:p w14:paraId="1B422392" w14:textId="77777777" w:rsidR="00E87AE5" w:rsidRDefault="00BE5FE6" w:rsidP="00A323B7">
            <w:pPr>
              <w:widowControl/>
              <w:spacing w:after="120"/>
              <w:ind w:left="475" w:hanging="475"/>
              <w:jc w:val="both"/>
            </w:pPr>
            <w:hyperlink r:id="rId9" w:history="1">
              <w:r w:rsidR="00E87AE5" w:rsidRPr="00816572">
                <w:rPr>
                  <w:rStyle w:val="Hyperlink"/>
                </w:rPr>
                <w:t>cjahren@iastate.edu</w:t>
              </w:r>
            </w:hyperlink>
          </w:p>
          <w:p w14:paraId="535B4F1C" w14:textId="77777777" w:rsidR="00E87AE5" w:rsidRDefault="00E87AE5" w:rsidP="00E87AE5">
            <w:pPr>
              <w:widowControl/>
              <w:ind w:left="480" w:hanging="480"/>
              <w:jc w:val="both"/>
              <w:rPr>
                <w:szCs w:val="24"/>
              </w:rPr>
            </w:pPr>
          </w:p>
          <w:p w14:paraId="70F6D26A" w14:textId="2505494D" w:rsidR="00E87AE5" w:rsidRPr="008C4F5A" w:rsidRDefault="00E87AE5" w:rsidP="00E87AE5">
            <w:pPr>
              <w:widowControl/>
              <w:ind w:left="480" w:hanging="480"/>
              <w:jc w:val="both"/>
              <w:rPr>
                <w:b/>
                <w:szCs w:val="24"/>
              </w:rPr>
            </w:pPr>
            <w:r w:rsidRPr="008C4F5A">
              <w:rPr>
                <w:b/>
                <w:szCs w:val="24"/>
              </w:rPr>
              <w:t>Dr. Pramen P</w:t>
            </w:r>
            <w:r w:rsidR="001F36A2" w:rsidRPr="008C4F5A">
              <w:rPr>
                <w:b/>
                <w:szCs w:val="24"/>
              </w:rPr>
              <w:t>.</w:t>
            </w:r>
            <w:r w:rsidRPr="008C4F5A">
              <w:rPr>
                <w:b/>
                <w:szCs w:val="24"/>
              </w:rPr>
              <w:t xml:space="preserve"> Shrestha</w:t>
            </w:r>
          </w:p>
          <w:p w14:paraId="47F32644" w14:textId="77777777" w:rsidR="00E87AE5" w:rsidRPr="00830DB2" w:rsidRDefault="00E87AE5" w:rsidP="00E87AE5">
            <w:pPr>
              <w:widowControl/>
              <w:ind w:left="480" w:hanging="480"/>
              <w:jc w:val="both"/>
              <w:rPr>
                <w:szCs w:val="24"/>
              </w:rPr>
            </w:pPr>
            <w:r>
              <w:rPr>
                <w:szCs w:val="24"/>
              </w:rPr>
              <w:t>Associate Professor</w:t>
            </w:r>
          </w:p>
          <w:p w14:paraId="560FDEFC" w14:textId="77777777" w:rsidR="00E87AE5" w:rsidRPr="00830DB2" w:rsidRDefault="00E87AE5" w:rsidP="00E87AE5">
            <w:pPr>
              <w:widowControl/>
              <w:ind w:left="480" w:hanging="480"/>
              <w:jc w:val="both"/>
              <w:rPr>
                <w:szCs w:val="24"/>
              </w:rPr>
            </w:pPr>
            <w:r w:rsidRPr="00830DB2">
              <w:rPr>
                <w:szCs w:val="24"/>
              </w:rPr>
              <w:t>Department of Civil and Environmental</w:t>
            </w:r>
            <w:r>
              <w:rPr>
                <w:szCs w:val="24"/>
              </w:rPr>
              <w:t xml:space="preserve"> Engineering and Construction</w:t>
            </w:r>
          </w:p>
          <w:p w14:paraId="39EA530C" w14:textId="77777777" w:rsidR="00E87AE5" w:rsidRPr="00830DB2" w:rsidRDefault="00E87AE5" w:rsidP="00E87AE5">
            <w:pPr>
              <w:widowControl/>
              <w:ind w:left="480" w:hanging="480"/>
              <w:jc w:val="both"/>
              <w:rPr>
                <w:szCs w:val="24"/>
              </w:rPr>
            </w:pPr>
            <w:r w:rsidRPr="00830DB2">
              <w:rPr>
                <w:szCs w:val="24"/>
              </w:rPr>
              <w:t>U</w:t>
            </w:r>
            <w:r>
              <w:rPr>
                <w:szCs w:val="24"/>
              </w:rPr>
              <w:t>niversity of Nevada Las Vegas</w:t>
            </w:r>
          </w:p>
          <w:p w14:paraId="6D80C39B" w14:textId="77777777" w:rsidR="00E87AE5" w:rsidRPr="00830DB2" w:rsidRDefault="00E87AE5" w:rsidP="00E87AE5">
            <w:pPr>
              <w:widowControl/>
              <w:ind w:left="480" w:hanging="480"/>
              <w:jc w:val="both"/>
              <w:rPr>
                <w:szCs w:val="24"/>
              </w:rPr>
            </w:pPr>
            <w:r w:rsidRPr="00830DB2">
              <w:rPr>
                <w:szCs w:val="24"/>
              </w:rPr>
              <w:t>4505 S.</w:t>
            </w:r>
            <w:r>
              <w:rPr>
                <w:szCs w:val="24"/>
              </w:rPr>
              <w:t xml:space="preserve"> Maryland Parkway, Box 454005</w:t>
            </w:r>
          </w:p>
          <w:p w14:paraId="7FDCFFC0" w14:textId="77777777" w:rsidR="00E87AE5" w:rsidRPr="00830DB2" w:rsidRDefault="00E87AE5" w:rsidP="00E87AE5">
            <w:pPr>
              <w:widowControl/>
              <w:ind w:left="480" w:hanging="480"/>
              <w:jc w:val="both"/>
              <w:rPr>
                <w:szCs w:val="24"/>
              </w:rPr>
            </w:pPr>
            <w:r>
              <w:rPr>
                <w:szCs w:val="24"/>
              </w:rPr>
              <w:t>Las Vegas, NV, 89154, USA</w:t>
            </w:r>
          </w:p>
          <w:p w14:paraId="5C4C5F0F" w14:textId="77777777" w:rsidR="00E87AE5" w:rsidRPr="00830DB2" w:rsidRDefault="00E87AE5" w:rsidP="00E87AE5">
            <w:pPr>
              <w:widowControl/>
              <w:ind w:left="480" w:hanging="480"/>
              <w:jc w:val="both"/>
              <w:rPr>
                <w:szCs w:val="24"/>
              </w:rPr>
            </w:pPr>
            <w:r>
              <w:rPr>
                <w:szCs w:val="24"/>
              </w:rPr>
              <w:t>Phone: (702) 895-3841</w:t>
            </w:r>
          </w:p>
          <w:p w14:paraId="1B5D0EAE" w14:textId="25A0D022" w:rsidR="004E4C66" w:rsidRDefault="00E87AE5" w:rsidP="007D0B71">
            <w:pPr>
              <w:widowControl/>
              <w:ind w:left="480" w:hanging="480"/>
              <w:jc w:val="both"/>
              <w:rPr>
                <w:szCs w:val="24"/>
              </w:rPr>
            </w:pPr>
            <w:r w:rsidRPr="00830DB2">
              <w:rPr>
                <w:szCs w:val="24"/>
              </w:rPr>
              <w:t xml:space="preserve">Email: </w:t>
            </w:r>
            <w:hyperlink r:id="rId10" w:history="1">
              <w:r w:rsidRPr="00816572">
                <w:rPr>
                  <w:rStyle w:val="Hyperlink"/>
                  <w:szCs w:val="24"/>
                </w:rPr>
                <w:t>pramen.shrestha@unlv.edu</w:t>
              </w:r>
            </w:hyperlink>
          </w:p>
        </w:tc>
      </w:tr>
    </w:tbl>
    <w:p w14:paraId="3FC9F15A" w14:textId="2D302513" w:rsidR="004E4C66" w:rsidRPr="007D0B71" w:rsidRDefault="004E4C66" w:rsidP="007D0B71">
      <w:pPr>
        <w:widowControl/>
        <w:jc w:val="both"/>
        <w:rPr>
          <w:szCs w:val="24"/>
        </w:rPr>
      </w:pPr>
      <w:bookmarkStart w:id="0" w:name="_GoBack"/>
      <w:bookmarkEnd w:id="0"/>
    </w:p>
    <w:sectPr w:rsidR="004E4C66" w:rsidRPr="007D0B71" w:rsidSect="00DB62E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0391BA" w14:textId="77777777" w:rsidR="00352F27" w:rsidRDefault="00352F27">
      <w:r>
        <w:separator/>
      </w:r>
    </w:p>
  </w:endnote>
  <w:endnote w:type="continuationSeparator" w:id="0">
    <w:p w14:paraId="5B3464ED" w14:textId="77777777" w:rsidR="00352F27" w:rsidRDefault="00352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-ItalicMT">
    <w:altName w:val="Times New Roman"/>
    <w:panose1 w:val="00000000000000000000"/>
    <w:charset w:val="4D"/>
    <w:family w:val="roman"/>
    <w:notTrueType/>
    <w:pitch w:val="default"/>
    <w:sig w:usb0="03000000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DE077B" w14:textId="0F894273" w:rsidR="00857C9D" w:rsidRDefault="00857C9D" w:rsidP="00D30BB4">
    <w:pPr>
      <w:tabs>
        <w:tab w:val="left" w:pos="2115"/>
        <w:tab w:val="left" w:pos="2205"/>
      </w:tabs>
      <w:rPr>
        <w:rStyle w:val="PageNumber"/>
      </w:rPr>
    </w:pPr>
    <w:r>
      <w:rPr>
        <w:rStyle w:val="PageNumber"/>
      </w:rPr>
      <w:tab/>
    </w:r>
    <w:r w:rsidR="00D30BB4">
      <w:rPr>
        <w:rStyle w:val="PageNumber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8D63BF" w14:textId="77777777" w:rsidR="00352F27" w:rsidRDefault="00352F27">
      <w:r>
        <w:separator/>
      </w:r>
    </w:p>
  </w:footnote>
  <w:footnote w:type="continuationSeparator" w:id="0">
    <w:p w14:paraId="0EF1B861" w14:textId="77777777" w:rsidR="00352F27" w:rsidRDefault="00352F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C0B4DF" w14:textId="62574D7D" w:rsidR="00D30BB4" w:rsidRDefault="00D30BB4">
    <w:pPr>
      <w:pStyle w:val="Header"/>
      <w:jc w:val="center"/>
    </w:pPr>
    <w:r>
      <w:t xml:space="preserve">K. Joseph Shrestha </w:t>
    </w:r>
    <w:r>
      <w:tab/>
    </w:r>
    <w:r>
      <w:tab/>
    </w:r>
    <w:sdt>
      <w:sdtPr>
        <w:id w:val="-185811281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5FE6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0B6F2FDD" w14:textId="04C3CDF4" w:rsidR="00D30BB4" w:rsidRDefault="00D30B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000000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00000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00000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0000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0000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CA284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singleLevel"/>
    <w:tmpl w:val="00000000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-ItalicMT" w:hAnsi="Arial-ItalicMT" w:hint="default"/>
      </w:rPr>
    </w:lvl>
  </w:abstractNum>
  <w:abstractNum w:abstractNumId="11" w15:restartNumberingAfterBreak="0">
    <w:nsid w:val="03B31F8C"/>
    <w:multiLevelType w:val="hybridMultilevel"/>
    <w:tmpl w:val="069CD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135111"/>
    <w:multiLevelType w:val="hybridMultilevel"/>
    <w:tmpl w:val="9C40D802"/>
    <w:lvl w:ilvl="0" w:tplc="04090001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36947D9"/>
    <w:multiLevelType w:val="hybridMultilevel"/>
    <w:tmpl w:val="48D0B6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A8112E"/>
    <w:multiLevelType w:val="hybridMultilevel"/>
    <w:tmpl w:val="8C5299F0"/>
    <w:lvl w:ilvl="0" w:tplc="4252C3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CE02CD"/>
    <w:multiLevelType w:val="hybridMultilevel"/>
    <w:tmpl w:val="61708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C3279C"/>
    <w:multiLevelType w:val="hybridMultilevel"/>
    <w:tmpl w:val="9496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B266BD"/>
    <w:multiLevelType w:val="hybridMultilevel"/>
    <w:tmpl w:val="793EDB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445560"/>
    <w:multiLevelType w:val="hybridMultilevel"/>
    <w:tmpl w:val="000ABDAA"/>
    <w:lvl w:ilvl="0" w:tplc="4252C3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580AF7"/>
    <w:multiLevelType w:val="hybridMultilevel"/>
    <w:tmpl w:val="B56A2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9D5524"/>
    <w:multiLevelType w:val="hybridMultilevel"/>
    <w:tmpl w:val="09E619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4CC6F08"/>
    <w:multiLevelType w:val="hybridMultilevel"/>
    <w:tmpl w:val="8534ACD8"/>
    <w:lvl w:ilvl="0" w:tplc="4252C3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490508"/>
    <w:multiLevelType w:val="hybridMultilevel"/>
    <w:tmpl w:val="74A20310"/>
    <w:lvl w:ilvl="0" w:tplc="04090001">
      <w:start w:val="2505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E2D2C0D"/>
    <w:multiLevelType w:val="hybridMultilevel"/>
    <w:tmpl w:val="51C097BA"/>
    <w:lvl w:ilvl="0" w:tplc="4252C3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E24298"/>
    <w:multiLevelType w:val="hybridMultilevel"/>
    <w:tmpl w:val="28EA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A610BA"/>
    <w:multiLevelType w:val="hybridMultilevel"/>
    <w:tmpl w:val="C9DEC7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F1809C1"/>
    <w:multiLevelType w:val="hybridMultilevel"/>
    <w:tmpl w:val="DD32403E"/>
    <w:lvl w:ilvl="0" w:tplc="4252C3F4">
      <w:start w:val="1"/>
      <w:numFmt w:val="bullet"/>
      <w:lvlText w:val=""/>
      <w:lvlJc w:val="left"/>
      <w:pPr>
        <w:ind w:left="4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0"/>
  </w:num>
  <w:num w:numId="13">
    <w:abstractNumId w:val="26"/>
  </w:num>
  <w:num w:numId="14">
    <w:abstractNumId w:val="14"/>
  </w:num>
  <w:num w:numId="15">
    <w:abstractNumId w:val="21"/>
  </w:num>
  <w:num w:numId="16">
    <w:abstractNumId w:val="18"/>
  </w:num>
  <w:num w:numId="17">
    <w:abstractNumId w:val="23"/>
  </w:num>
  <w:num w:numId="18">
    <w:abstractNumId w:val="19"/>
  </w:num>
  <w:num w:numId="19">
    <w:abstractNumId w:val="24"/>
  </w:num>
  <w:num w:numId="20">
    <w:abstractNumId w:val="11"/>
  </w:num>
  <w:num w:numId="21">
    <w:abstractNumId w:val="16"/>
  </w:num>
  <w:num w:numId="22">
    <w:abstractNumId w:val="15"/>
  </w:num>
  <w:num w:numId="23">
    <w:abstractNumId w:val="12"/>
  </w:num>
  <w:num w:numId="24">
    <w:abstractNumId w:val="20"/>
  </w:num>
  <w:num w:numId="25">
    <w:abstractNumId w:val="25"/>
  </w:num>
  <w:num w:numId="26">
    <w:abstractNumId w:val="17"/>
  </w:num>
  <w:num w:numId="27">
    <w:abstractNumId w:val="13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intFractionalCharacterWidth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626"/>
    <w:rsid w:val="00000858"/>
    <w:rsid w:val="00002378"/>
    <w:rsid w:val="0000354E"/>
    <w:rsid w:val="0000493B"/>
    <w:rsid w:val="00005957"/>
    <w:rsid w:val="00005A29"/>
    <w:rsid w:val="00007678"/>
    <w:rsid w:val="00010D52"/>
    <w:rsid w:val="00011B59"/>
    <w:rsid w:val="000121C8"/>
    <w:rsid w:val="00012234"/>
    <w:rsid w:val="00020B49"/>
    <w:rsid w:val="00023FF1"/>
    <w:rsid w:val="00024936"/>
    <w:rsid w:val="00026A42"/>
    <w:rsid w:val="000321F2"/>
    <w:rsid w:val="00032D6E"/>
    <w:rsid w:val="000350B0"/>
    <w:rsid w:val="00035AAC"/>
    <w:rsid w:val="00035CDA"/>
    <w:rsid w:val="00036867"/>
    <w:rsid w:val="00040A47"/>
    <w:rsid w:val="00040D20"/>
    <w:rsid w:val="000464AC"/>
    <w:rsid w:val="00046947"/>
    <w:rsid w:val="00046DE2"/>
    <w:rsid w:val="00050408"/>
    <w:rsid w:val="000521CB"/>
    <w:rsid w:val="00053D0F"/>
    <w:rsid w:val="000558CC"/>
    <w:rsid w:val="000601FF"/>
    <w:rsid w:val="00061F47"/>
    <w:rsid w:val="0006539B"/>
    <w:rsid w:val="000703E2"/>
    <w:rsid w:val="00071675"/>
    <w:rsid w:val="00071ADA"/>
    <w:rsid w:val="00074074"/>
    <w:rsid w:val="00074F91"/>
    <w:rsid w:val="00077B49"/>
    <w:rsid w:val="00080115"/>
    <w:rsid w:val="000875D2"/>
    <w:rsid w:val="000909C8"/>
    <w:rsid w:val="00091F29"/>
    <w:rsid w:val="000930F1"/>
    <w:rsid w:val="000A6263"/>
    <w:rsid w:val="000B3542"/>
    <w:rsid w:val="000B3F5D"/>
    <w:rsid w:val="000B5FEE"/>
    <w:rsid w:val="000B66F7"/>
    <w:rsid w:val="000B7285"/>
    <w:rsid w:val="000C583D"/>
    <w:rsid w:val="000C5874"/>
    <w:rsid w:val="000D0A20"/>
    <w:rsid w:val="000D1E37"/>
    <w:rsid w:val="000D28F1"/>
    <w:rsid w:val="000D30ED"/>
    <w:rsid w:val="000D44A2"/>
    <w:rsid w:val="000D6ED7"/>
    <w:rsid w:val="000E2499"/>
    <w:rsid w:val="000E2D8C"/>
    <w:rsid w:val="000E3621"/>
    <w:rsid w:val="000E37E3"/>
    <w:rsid w:val="000E5452"/>
    <w:rsid w:val="000F0ECF"/>
    <w:rsid w:val="000F1A1F"/>
    <w:rsid w:val="000F32E1"/>
    <w:rsid w:val="000F56D5"/>
    <w:rsid w:val="000F712D"/>
    <w:rsid w:val="00105FF0"/>
    <w:rsid w:val="00110255"/>
    <w:rsid w:val="001102F4"/>
    <w:rsid w:val="00111669"/>
    <w:rsid w:val="00111C69"/>
    <w:rsid w:val="00112109"/>
    <w:rsid w:val="00113A44"/>
    <w:rsid w:val="00115630"/>
    <w:rsid w:val="001178F9"/>
    <w:rsid w:val="00117DDB"/>
    <w:rsid w:val="00120B51"/>
    <w:rsid w:val="0012218F"/>
    <w:rsid w:val="00123AD0"/>
    <w:rsid w:val="001247E0"/>
    <w:rsid w:val="00125B82"/>
    <w:rsid w:val="0012661A"/>
    <w:rsid w:val="00126EA1"/>
    <w:rsid w:val="001278CE"/>
    <w:rsid w:val="00131397"/>
    <w:rsid w:val="00140BB2"/>
    <w:rsid w:val="00146602"/>
    <w:rsid w:val="001468E7"/>
    <w:rsid w:val="00147D04"/>
    <w:rsid w:val="00153E8D"/>
    <w:rsid w:val="00154299"/>
    <w:rsid w:val="0015639F"/>
    <w:rsid w:val="00156C60"/>
    <w:rsid w:val="001630D7"/>
    <w:rsid w:val="00163968"/>
    <w:rsid w:val="00167304"/>
    <w:rsid w:val="00170EEE"/>
    <w:rsid w:val="00172487"/>
    <w:rsid w:val="001766AC"/>
    <w:rsid w:val="00177A2C"/>
    <w:rsid w:val="00181EBE"/>
    <w:rsid w:val="001828E0"/>
    <w:rsid w:val="00185126"/>
    <w:rsid w:val="00191124"/>
    <w:rsid w:val="00194A65"/>
    <w:rsid w:val="00195816"/>
    <w:rsid w:val="001A03A5"/>
    <w:rsid w:val="001A0C22"/>
    <w:rsid w:val="001B1926"/>
    <w:rsid w:val="001B20D6"/>
    <w:rsid w:val="001C1F35"/>
    <w:rsid w:val="001C4B28"/>
    <w:rsid w:val="001C5AF3"/>
    <w:rsid w:val="001D7E3F"/>
    <w:rsid w:val="001E095B"/>
    <w:rsid w:val="001E7518"/>
    <w:rsid w:val="001F36A2"/>
    <w:rsid w:val="001F5A23"/>
    <w:rsid w:val="00201A2A"/>
    <w:rsid w:val="00202539"/>
    <w:rsid w:val="00205DAF"/>
    <w:rsid w:val="00205E90"/>
    <w:rsid w:val="0021128E"/>
    <w:rsid w:val="00212634"/>
    <w:rsid w:val="00213031"/>
    <w:rsid w:val="00223F6E"/>
    <w:rsid w:val="00224273"/>
    <w:rsid w:val="0022504A"/>
    <w:rsid w:val="0023056C"/>
    <w:rsid w:val="00230C7F"/>
    <w:rsid w:val="00235184"/>
    <w:rsid w:val="00242428"/>
    <w:rsid w:val="00245625"/>
    <w:rsid w:val="00247D1F"/>
    <w:rsid w:val="00253AD0"/>
    <w:rsid w:val="002547EC"/>
    <w:rsid w:val="002565DF"/>
    <w:rsid w:val="00264C38"/>
    <w:rsid w:val="00265675"/>
    <w:rsid w:val="00273597"/>
    <w:rsid w:val="0028496B"/>
    <w:rsid w:val="00285216"/>
    <w:rsid w:val="00286A71"/>
    <w:rsid w:val="00287ACA"/>
    <w:rsid w:val="00287E6A"/>
    <w:rsid w:val="00294E7E"/>
    <w:rsid w:val="00297689"/>
    <w:rsid w:val="002A0219"/>
    <w:rsid w:val="002A26DA"/>
    <w:rsid w:val="002A49FF"/>
    <w:rsid w:val="002A5C98"/>
    <w:rsid w:val="002A6ABC"/>
    <w:rsid w:val="002A6B5A"/>
    <w:rsid w:val="002A712C"/>
    <w:rsid w:val="002B586E"/>
    <w:rsid w:val="002C0524"/>
    <w:rsid w:val="002C4DC6"/>
    <w:rsid w:val="002D1B96"/>
    <w:rsid w:val="002D3F5A"/>
    <w:rsid w:val="002D43E8"/>
    <w:rsid w:val="002D6C57"/>
    <w:rsid w:val="002E0295"/>
    <w:rsid w:val="002E29EF"/>
    <w:rsid w:val="002E42F6"/>
    <w:rsid w:val="002E7F59"/>
    <w:rsid w:val="002F15A9"/>
    <w:rsid w:val="002F3694"/>
    <w:rsid w:val="002F58D8"/>
    <w:rsid w:val="002F6263"/>
    <w:rsid w:val="002F756F"/>
    <w:rsid w:val="002F7761"/>
    <w:rsid w:val="002F7917"/>
    <w:rsid w:val="003006F6"/>
    <w:rsid w:val="00305730"/>
    <w:rsid w:val="00311B20"/>
    <w:rsid w:val="00311C48"/>
    <w:rsid w:val="00312FEE"/>
    <w:rsid w:val="00313BC9"/>
    <w:rsid w:val="00315902"/>
    <w:rsid w:val="00322586"/>
    <w:rsid w:val="0032748E"/>
    <w:rsid w:val="00330AFE"/>
    <w:rsid w:val="00332FAB"/>
    <w:rsid w:val="003343A6"/>
    <w:rsid w:val="003354EC"/>
    <w:rsid w:val="0034049B"/>
    <w:rsid w:val="00340E93"/>
    <w:rsid w:val="003411E9"/>
    <w:rsid w:val="003418B0"/>
    <w:rsid w:val="00343B9E"/>
    <w:rsid w:val="0034675E"/>
    <w:rsid w:val="0034720F"/>
    <w:rsid w:val="00352F27"/>
    <w:rsid w:val="00354070"/>
    <w:rsid w:val="003546CD"/>
    <w:rsid w:val="003555C3"/>
    <w:rsid w:val="003616EA"/>
    <w:rsid w:val="00363253"/>
    <w:rsid w:val="00363916"/>
    <w:rsid w:val="0037129B"/>
    <w:rsid w:val="0037375F"/>
    <w:rsid w:val="003759CE"/>
    <w:rsid w:val="00375D61"/>
    <w:rsid w:val="00380997"/>
    <w:rsid w:val="003812A3"/>
    <w:rsid w:val="003817AF"/>
    <w:rsid w:val="00381E8E"/>
    <w:rsid w:val="00384D86"/>
    <w:rsid w:val="00390133"/>
    <w:rsid w:val="00390A28"/>
    <w:rsid w:val="00391D98"/>
    <w:rsid w:val="003929A3"/>
    <w:rsid w:val="003940A4"/>
    <w:rsid w:val="00395B00"/>
    <w:rsid w:val="003978A3"/>
    <w:rsid w:val="003A1A52"/>
    <w:rsid w:val="003A2586"/>
    <w:rsid w:val="003B0CAB"/>
    <w:rsid w:val="003B34CB"/>
    <w:rsid w:val="003B6EC4"/>
    <w:rsid w:val="003C0B74"/>
    <w:rsid w:val="003C5305"/>
    <w:rsid w:val="003C6D66"/>
    <w:rsid w:val="003D0126"/>
    <w:rsid w:val="003D41CB"/>
    <w:rsid w:val="003D635A"/>
    <w:rsid w:val="003E0ABD"/>
    <w:rsid w:val="003E117E"/>
    <w:rsid w:val="003E3BF2"/>
    <w:rsid w:val="003E3D9B"/>
    <w:rsid w:val="003E66AF"/>
    <w:rsid w:val="003E672B"/>
    <w:rsid w:val="003E7051"/>
    <w:rsid w:val="003F43FB"/>
    <w:rsid w:val="00400E2A"/>
    <w:rsid w:val="00402416"/>
    <w:rsid w:val="00404131"/>
    <w:rsid w:val="004041A6"/>
    <w:rsid w:val="00405194"/>
    <w:rsid w:val="004062BE"/>
    <w:rsid w:val="004102EA"/>
    <w:rsid w:val="00410E93"/>
    <w:rsid w:val="00411782"/>
    <w:rsid w:val="00411FB4"/>
    <w:rsid w:val="0041537F"/>
    <w:rsid w:val="004203D1"/>
    <w:rsid w:val="00420A4F"/>
    <w:rsid w:val="00421822"/>
    <w:rsid w:val="00423F95"/>
    <w:rsid w:val="0042495A"/>
    <w:rsid w:val="00433187"/>
    <w:rsid w:val="00435626"/>
    <w:rsid w:val="00436369"/>
    <w:rsid w:val="00436FC0"/>
    <w:rsid w:val="00437213"/>
    <w:rsid w:val="00452C08"/>
    <w:rsid w:val="00452E9E"/>
    <w:rsid w:val="00453B75"/>
    <w:rsid w:val="00456EE3"/>
    <w:rsid w:val="00457293"/>
    <w:rsid w:val="004578F6"/>
    <w:rsid w:val="00463302"/>
    <w:rsid w:val="00471AED"/>
    <w:rsid w:val="00475B72"/>
    <w:rsid w:val="004825BC"/>
    <w:rsid w:val="004867B3"/>
    <w:rsid w:val="004905C9"/>
    <w:rsid w:val="00494DB9"/>
    <w:rsid w:val="00495E4B"/>
    <w:rsid w:val="0049663E"/>
    <w:rsid w:val="004A07FA"/>
    <w:rsid w:val="004A0E58"/>
    <w:rsid w:val="004A15FD"/>
    <w:rsid w:val="004A1DA7"/>
    <w:rsid w:val="004A214E"/>
    <w:rsid w:val="004A576E"/>
    <w:rsid w:val="004A6BB7"/>
    <w:rsid w:val="004A7682"/>
    <w:rsid w:val="004B2229"/>
    <w:rsid w:val="004B78EF"/>
    <w:rsid w:val="004B7EF3"/>
    <w:rsid w:val="004C44FB"/>
    <w:rsid w:val="004C5B29"/>
    <w:rsid w:val="004D0E85"/>
    <w:rsid w:val="004D1261"/>
    <w:rsid w:val="004D23C4"/>
    <w:rsid w:val="004D5816"/>
    <w:rsid w:val="004D5B3E"/>
    <w:rsid w:val="004E4C66"/>
    <w:rsid w:val="004F3C50"/>
    <w:rsid w:val="004F45A1"/>
    <w:rsid w:val="004F4744"/>
    <w:rsid w:val="004F4FA9"/>
    <w:rsid w:val="004F60E1"/>
    <w:rsid w:val="00501DD2"/>
    <w:rsid w:val="005065F0"/>
    <w:rsid w:val="00507501"/>
    <w:rsid w:val="00511400"/>
    <w:rsid w:val="0051276B"/>
    <w:rsid w:val="005157C4"/>
    <w:rsid w:val="0051702A"/>
    <w:rsid w:val="00523028"/>
    <w:rsid w:val="00524A67"/>
    <w:rsid w:val="0052659E"/>
    <w:rsid w:val="00530B44"/>
    <w:rsid w:val="005336B2"/>
    <w:rsid w:val="00533C03"/>
    <w:rsid w:val="00537241"/>
    <w:rsid w:val="00537F0A"/>
    <w:rsid w:val="00541120"/>
    <w:rsid w:val="0054161E"/>
    <w:rsid w:val="0054339C"/>
    <w:rsid w:val="00543CFB"/>
    <w:rsid w:val="00553362"/>
    <w:rsid w:val="00556657"/>
    <w:rsid w:val="005651EC"/>
    <w:rsid w:val="0057152A"/>
    <w:rsid w:val="005724A1"/>
    <w:rsid w:val="00573F5C"/>
    <w:rsid w:val="00574A5F"/>
    <w:rsid w:val="005801F5"/>
    <w:rsid w:val="00580AB1"/>
    <w:rsid w:val="00581781"/>
    <w:rsid w:val="005843E5"/>
    <w:rsid w:val="00584806"/>
    <w:rsid w:val="00586012"/>
    <w:rsid w:val="00586F4B"/>
    <w:rsid w:val="00587CFE"/>
    <w:rsid w:val="00594EAC"/>
    <w:rsid w:val="005A07AB"/>
    <w:rsid w:val="005A3DD1"/>
    <w:rsid w:val="005A678E"/>
    <w:rsid w:val="005A7F27"/>
    <w:rsid w:val="005B38E3"/>
    <w:rsid w:val="005B3F6C"/>
    <w:rsid w:val="005B4039"/>
    <w:rsid w:val="005B4AF7"/>
    <w:rsid w:val="005C1809"/>
    <w:rsid w:val="005C1C0B"/>
    <w:rsid w:val="005C5F33"/>
    <w:rsid w:val="005C69F1"/>
    <w:rsid w:val="005D04BD"/>
    <w:rsid w:val="005D07F7"/>
    <w:rsid w:val="005D4C82"/>
    <w:rsid w:val="005D5B9A"/>
    <w:rsid w:val="005E0BB4"/>
    <w:rsid w:val="005E1462"/>
    <w:rsid w:val="005E3565"/>
    <w:rsid w:val="005E446D"/>
    <w:rsid w:val="005E75AC"/>
    <w:rsid w:val="005E7852"/>
    <w:rsid w:val="005E7EC1"/>
    <w:rsid w:val="005F1049"/>
    <w:rsid w:val="005F43BB"/>
    <w:rsid w:val="005F5FE7"/>
    <w:rsid w:val="005F6129"/>
    <w:rsid w:val="005F6B30"/>
    <w:rsid w:val="005F7CC1"/>
    <w:rsid w:val="006007D9"/>
    <w:rsid w:val="006015EE"/>
    <w:rsid w:val="00602338"/>
    <w:rsid w:val="0060286D"/>
    <w:rsid w:val="0060339D"/>
    <w:rsid w:val="00604E42"/>
    <w:rsid w:val="00605F5A"/>
    <w:rsid w:val="00610BEB"/>
    <w:rsid w:val="0061159D"/>
    <w:rsid w:val="006115B1"/>
    <w:rsid w:val="00611FAD"/>
    <w:rsid w:val="006143F8"/>
    <w:rsid w:val="00621308"/>
    <w:rsid w:val="00623CFA"/>
    <w:rsid w:val="00630D32"/>
    <w:rsid w:val="0063532F"/>
    <w:rsid w:val="0063687A"/>
    <w:rsid w:val="0064367F"/>
    <w:rsid w:val="00646D1C"/>
    <w:rsid w:val="0065121B"/>
    <w:rsid w:val="00652EFE"/>
    <w:rsid w:val="006536A3"/>
    <w:rsid w:val="00664375"/>
    <w:rsid w:val="00667B6A"/>
    <w:rsid w:val="0067076D"/>
    <w:rsid w:val="006806AC"/>
    <w:rsid w:val="00681298"/>
    <w:rsid w:val="00681ECF"/>
    <w:rsid w:val="00682D47"/>
    <w:rsid w:val="00685B05"/>
    <w:rsid w:val="0068703E"/>
    <w:rsid w:val="00687135"/>
    <w:rsid w:val="0068766B"/>
    <w:rsid w:val="00694E10"/>
    <w:rsid w:val="006960A8"/>
    <w:rsid w:val="0069667A"/>
    <w:rsid w:val="006A13FE"/>
    <w:rsid w:val="006A1C40"/>
    <w:rsid w:val="006A1D09"/>
    <w:rsid w:val="006A61D4"/>
    <w:rsid w:val="006A6769"/>
    <w:rsid w:val="006B0518"/>
    <w:rsid w:val="006C0AC5"/>
    <w:rsid w:val="006C2167"/>
    <w:rsid w:val="006C6E00"/>
    <w:rsid w:val="006C73F4"/>
    <w:rsid w:val="006D0926"/>
    <w:rsid w:val="006D11C9"/>
    <w:rsid w:val="006D3483"/>
    <w:rsid w:val="006D5CC6"/>
    <w:rsid w:val="006D7875"/>
    <w:rsid w:val="006E0085"/>
    <w:rsid w:val="006E35E4"/>
    <w:rsid w:val="006E531C"/>
    <w:rsid w:val="006F0CBB"/>
    <w:rsid w:val="006F1FFD"/>
    <w:rsid w:val="006F24AC"/>
    <w:rsid w:val="006F35F2"/>
    <w:rsid w:val="006F3C54"/>
    <w:rsid w:val="006F40BA"/>
    <w:rsid w:val="006F42D5"/>
    <w:rsid w:val="006F4C2D"/>
    <w:rsid w:val="006F60D3"/>
    <w:rsid w:val="00706846"/>
    <w:rsid w:val="00707B4F"/>
    <w:rsid w:val="00707C35"/>
    <w:rsid w:val="00711663"/>
    <w:rsid w:val="0071168D"/>
    <w:rsid w:val="00712870"/>
    <w:rsid w:val="007145B2"/>
    <w:rsid w:val="00714C26"/>
    <w:rsid w:val="00716906"/>
    <w:rsid w:val="00716C45"/>
    <w:rsid w:val="00720E84"/>
    <w:rsid w:val="00721A5A"/>
    <w:rsid w:val="00721A6E"/>
    <w:rsid w:val="00722338"/>
    <w:rsid w:val="00724085"/>
    <w:rsid w:val="007262DE"/>
    <w:rsid w:val="0072701B"/>
    <w:rsid w:val="00732D52"/>
    <w:rsid w:val="00734FCF"/>
    <w:rsid w:val="00736516"/>
    <w:rsid w:val="00744C61"/>
    <w:rsid w:val="00750F2D"/>
    <w:rsid w:val="0075312B"/>
    <w:rsid w:val="007547B0"/>
    <w:rsid w:val="00754812"/>
    <w:rsid w:val="0076291D"/>
    <w:rsid w:val="00764F87"/>
    <w:rsid w:val="00773663"/>
    <w:rsid w:val="00780047"/>
    <w:rsid w:val="0078121C"/>
    <w:rsid w:val="007835FC"/>
    <w:rsid w:val="00783DD3"/>
    <w:rsid w:val="00791090"/>
    <w:rsid w:val="00793725"/>
    <w:rsid w:val="007A1EB3"/>
    <w:rsid w:val="007A3AD3"/>
    <w:rsid w:val="007A456E"/>
    <w:rsid w:val="007A4A89"/>
    <w:rsid w:val="007A61A9"/>
    <w:rsid w:val="007A77BD"/>
    <w:rsid w:val="007A7DFC"/>
    <w:rsid w:val="007B153B"/>
    <w:rsid w:val="007B34A5"/>
    <w:rsid w:val="007B6BF3"/>
    <w:rsid w:val="007C3225"/>
    <w:rsid w:val="007C7E2F"/>
    <w:rsid w:val="007D0B71"/>
    <w:rsid w:val="007D1664"/>
    <w:rsid w:val="007D2011"/>
    <w:rsid w:val="007D6D2E"/>
    <w:rsid w:val="007D706D"/>
    <w:rsid w:val="007E523B"/>
    <w:rsid w:val="007E76BC"/>
    <w:rsid w:val="007F043D"/>
    <w:rsid w:val="008012B1"/>
    <w:rsid w:val="0080405A"/>
    <w:rsid w:val="00807985"/>
    <w:rsid w:val="00812D39"/>
    <w:rsid w:val="00820CA7"/>
    <w:rsid w:val="0082249D"/>
    <w:rsid w:val="00822F23"/>
    <w:rsid w:val="0082617F"/>
    <w:rsid w:val="008274DA"/>
    <w:rsid w:val="008275BF"/>
    <w:rsid w:val="00830771"/>
    <w:rsid w:val="00830982"/>
    <w:rsid w:val="00830DB2"/>
    <w:rsid w:val="00831123"/>
    <w:rsid w:val="0083173B"/>
    <w:rsid w:val="0083281F"/>
    <w:rsid w:val="00836835"/>
    <w:rsid w:val="00837E57"/>
    <w:rsid w:val="0084070D"/>
    <w:rsid w:val="0084482A"/>
    <w:rsid w:val="00845D8B"/>
    <w:rsid w:val="00851BEE"/>
    <w:rsid w:val="00851D11"/>
    <w:rsid w:val="00851D87"/>
    <w:rsid w:val="00852F8C"/>
    <w:rsid w:val="00853194"/>
    <w:rsid w:val="00855255"/>
    <w:rsid w:val="00857C9D"/>
    <w:rsid w:val="0086095E"/>
    <w:rsid w:val="00866759"/>
    <w:rsid w:val="00867ACD"/>
    <w:rsid w:val="00872042"/>
    <w:rsid w:val="00877138"/>
    <w:rsid w:val="008777C8"/>
    <w:rsid w:val="00881A54"/>
    <w:rsid w:val="008823F4"/>
    <w:rsid w:val="0088437A"/>
    <w:rsid w:val="008846AB"/>
    <w:rsid w:val="008864FF"/>
    <w:rsid w:val="008909AB"/>
    <w:rsid w:val="00891A6D"/>
    <w:rsid w:val="00892F68"/>
    <w:rsid w:val="0089323A"/>
    <w:rsid w:val="00893247"/>
    <w:rsid w:val="00893A67"/>
    <w:rsid w:val="00894D8D"/>
    <w:rsid w:val="008A02F6"/>
    <w:rsid w:val="008A4C23"/>
    <w:rsid w:val="008C0195"/>
    <w:rsid w:val="008C153F"/>
    <w:rsid w:val="008C2931"/>
    <w:rsid w:val="008C34A0"/>
    <w:rsid w:val="008C4626"/>
    <w:rsid w:val="008C4F5A"/>
    <w:rsid w:val="008D1070"/>
    <w:rsid w:val="008D1A24"/>
    <w:rsid w:val="008D354E"/>
    <w:rsid w:val="008D41B9"/>
    <w:rsid w:val="008D47F2"/>
    <w:rsid w:val="008D4AB0"/>
    <w:rsid w:val="008D6A25"/>
    <w:rsid w:val="008E1775"/>
    <w:rsid w:val="008E2D0B"/>
    <w:rsid w:val="008E46C9"/>
    <w:rsid w:val="008E6D97"/>
    <w:rsid w:val="008E7C0E"/>
    <w:rsid w:val="008F2F12"/>
    <w:rsid w:val="008F3977"/>
    <w:rsid w:val="008F428D"/>
    <w:rsid w:val="00911F72"/>
    <w:rsid w:val="00914257"/>
    <w:rsid w:val="00915152"/>
    <w:rsid w:val="00915879"/>
    <w:rsid w:val="00916ED3"/>
    <w:rsid w:val="009231E5"/>
    <w:rsid w:val="009236BE"/>
    <w:rsid w:val="00930FD1"/>
    <w:rsid w:val="0093190B"/>
    <w:rsid w:val="00932B12"/>
    <w:rsid w:val="00935055"/>
    <w:rsid w:val="00936A47"/>
    <w:rsid w:val="00943E36"/>
    <w:rsid w:val="0094729E"/>
    <w:rsid w:val="00951313"/>
    <w:rsid w:val="009548AB"/>
    <w:rsid w:val="00960F5B"/>
    <w:rsid w:val="00961EC1"/>
    <w:rsid w:val="00965950"/>
    <w:rsid w:val="0096665D"/>
    <w:rsid w:val="00970814"/>
    <w:rsid w:val="00974967"/>
    <w:rsid w:val="00982BE2"/>
    <w:rsid w:val="00982CEF"/>
    <w:rsid w:val="0098518F"/>
    <w:rsid w:val="00986DFB"/>
    <w:rsid w:val="00990A73"/>
    <w:rsid w:val="009935B8"/>
    <w:rsid w:val="00994452"/>
    <w:rsid w:val="009953C0"/>
    <w:rsid w:val="00997234"/>
    <w:rsid w:val="009A0148"/>
    <w:rsid w:val="009A0D9E"/>
    <w:rsid w:val="009A6AE1"/>
    <w:rsid w:val="009C0A09"/>
    <w:rsid w:val="009C58B8"/>
    <w:rsid w:val="009C6110"/>
    <w:rsid w:val="009C67B5"/>
    <w:rsid w:val="009D1535"/>
    <w:rsid w:val="009D1B2D"/>
    <w:rsid w:val="009D29A1"/>
    <w:rsid w:val="009D3E92"/>
    <w:rsid w:val="009E3E1B"/>
    <w:rsid w:val="009E564D"/>
    <w:rsid w:val="009E6207"/>
    <w:rsid w:val="009F0689"/>
    <w:rsid w:val="009F1B49"/>
    <w:rsid w:val="009F2B38"/>
    <w:rsid w:val="009F489B"/>
    <w:rsid w:val="00A00405"/>
    <w:rsid w:val="00A00D98"/>
    <w:rsid w:val="00A01E17"/>
    <w:rsid w:val="00A07A44"/>
    <w:rsid w:val="00A14E9C"/>
    <w:rsid w:val="00A17B07"/>
    <w:rsid w:val="00A20FB3"/>
    <w:rsid w:val="00A254E4"/>
    <w:rsid w:val="00A2773C"/>
    <w:rsid w:val="00A323B7"/>
    <w:rsid w:val="00A328DF"/>
    <w:rsid w:val="00A33F5D"/>
    <w:rsid w:val="00A37F66"/>
    <w:rsid w:val="00A403B6"/>
    <w:rsid w:val="00A42383"/>
    <w:rsid w:val="00A45901"/>
    <w:rsid w:val="00A46896"/>
    <w:rsid w:val="00A474EA"/>
    <w:rsid w:val="00A52EF1"/>
    <w:rsid w:val="00A56DFB"/>
    <w:rsid w:val="00A5761E"/>
    <w:rsid w:val="00A61666"/>
    <w:rsid w:val="00A64419"/>
    <w:rsid w:val="00A70794"/>
    <w:rsid w:val="00A707BE"/>
    <w:rsid w:val="00A72791"/>
    <w:rsid w:val="00A759CE"/>
    <w:rsid w:val="00A7678D"/>
    <w:rsid w:val="00A77584"/>
    <w:rsid w:val="00A806A4"/>
    <w:rsid w:val="00A80E21"/>
    <w:rsid w:val="00A820A4"/>
    <w:rsid w:val="00A85701"/>
    <w:rsid w:val="00A85AEB"/>
    <w:rsid w:val="00A86961"/>
    <w:rsid w:val="00A874E8"/>
    <w:rsid w:val="00A900AB"/>
    <w:rsid w:val="00A908C5"/>
    <w:rsid w:val="00A93798"/>
    <w:rsid w:val="00A95682"/>
    <w:rsid w:val="00A962A0"/>
    <w:rsid w:val="00AA1A78"/>
    <w:rsid w:val="00AA66A7"/>
    <w:rsid w:val="00AA75E4"/>
    <w:rsid w:val="00AB17A8"/>
    <w:rsid w:val="00AB58EE"/>
    <w:rsid w:val="00AB7E29"/>
    <w:rsid w:val="00AC3E5D"/>
    <w:rsid w:val="00AC4A00"/>
    <w:rsid w:val="00AC6319"/>
    <w:rsid w:val="00AC7BDF"/>
    <w:rsid w:val="00AD024D"/>
    <w:rsid w:val="00AD4A39"/>
    <w:rsid w:val="00AD76A2"/>
    <w:rsid w:val="00AE00E4"/>
    <w:rsid w:val="00AE2AE8"/>
    <w:rsid w:val="00AE2D1C"/>
    <w:rsid w:val="00AE47D1"/>
    <w:rsid w:val="00B01027"/>
    <w:rsid w:val="00B025EF"/>
    <w:rsid w:val="00B025F5"/>
    <w:rsid w:val="00B05C65"/>
    <w:rsid w:val="00B140A2"/>
    <w:rsid w:val="00B15E1E"/>
    <w:rsid w:val="00B1611A"/>
    <w:rsid w:val="00B24B61"/>
    <w:rsid w:val="00B24E56"/>
    <w:rsid w:val="00B31FA7"/>
    <w:rsid w:val="00B34CBC"/>
    <w:rsid w:val="00B35E71"/>
    <w:rsid w:val="00B3636B"/>
    <w:rsid w:val="00B40D49"/>
    <w:rsid w:val="00B548BD"/>
    <w:rsid w:val="00B54B36"/>
    <w:rsid w:val="00B61009"/>
    <w:rsid w:val="00B6141D"/>
    <w:rsid w:val="00B643CE"/>
    <w:rsid w:val="00B643DF"/>
    <w:rsid w:val="00B663F5"/>
    <w:rsid w:val="00B70500"/>
    <w:rsid w:val="00B70CA0"/>
    <w:rsid w:val="00B71B87"/>
    <w:rsid w:val="00B71D99"/>
    <w:rsid w:val="00B74579"/>
    <w:rsid w:val="00B75228"/>
    <w:rsid w:val="00B75458"/>
    <w:rsid w:val="00B76445"/>
    <w:rsid w:val="00B86094"/>
    <w:rsid w:val="00B86371"/>
    <w:rsid w:val="00B875DF"/>
    <w:rsid w:val="00B9133D"/>
    <w:rsid w:val="00B939CD"/>
    <w:rsid w:val="00B940FC"/>
    <w:rsid w:val="00B94871"/>
    <w:rsid w:val="00B94C2A"/>
    <w:rsid w:val="00BA16DC"/>
    <w:rsid w:val="00BA2136"/>
    <w:rsid w:val="00BA43B2"/>
    <w:rsid w:val="00BA55B4"/>
    <w:rsid w:val="00BB084C"/>
    <w:rsid w:val="00BB2E02"/>
    <w:rsid w:val="00BB3ACC"/>
    <w:rsid w:val="00BB63A9"/>
    <w:rsid w:val="00BC2856"/>
    <w:rsid w:val="00BC2D7B"/>
    <w:rsid w:val="00BC61F1"/>
    <w:rsid w:val="00BD1B4C"/>
    <w:rsid w:val="00BD49BF"/>
    <w:rsid w:val="00BD5D52"/>
    <w:rsid w:val="00BD6B49"/>
    <w:rsid w:val="00BD73D3"/>
    <w:rsid w:val="00BD7C3C"/>
    <w:rsid w:val="00BD7CF9"/>
    <w:rsid w:val="00BD7E3F"/>
    <w:rsid w:val="00BE1740"/>
    <w:rsid w:val="00BE19A6"/>
    <w:rsid w:val="00BE2BA0"/>
    <w:rsid w:val="00BE30E2"/>
    <w:rsid w:val="00BE48FE"/>
    <w:rsid w:val="00BE4CA2"/>
    <w:rsid w:val="00BE5FE6"/>
    <w:rsid w:val="00BE6A61"/>
    <w:rsid w:val="00BE7DF4"/>
    <w:rsid w:val="00BF2FA8"/>
    <w:rsid w:val="00BF31E5"/>
    <w:rsid w:val="00BF3D4E"/>
    <w:rsid w:val="00BF6CA3"/>
    <w:rsid w:val="00C00047"/>
    <w:rsid w:val="00C00805"/>
    <w:rsid w:val="00C01F6C"/>
    <w:rsid w:val="00C04F80"/>
    <w:rsid w:val="00C0544E"/>
    <w:rsid w:val="00C054E8"/>
    <w:rsid w:val="00C07A08"/>
    <w:rsid w:val="00C12EE8"/>
    <w:rsid w:val="00C15A9C"/>
    <w:rsid w:val="00C15C40"/>
    <w:rsid w:val="00C171CF"/>
    <w:rsid w:val="00C24341"/>
    <w:rsid w:val="00C24F5A"/>
    <w:rsid w:val="00C25901"/>
    <w:rsid w:val="00C31AA5"/>
    <w:rsid w:val="00C31C9B"/>
    <w:rsid w:val="00C366DC"/>
    <w:rsid w:val="00C36A0B"/>
    <w:rsid w:val="00C376BD"/>
    <w:rsid w:val="00C37EB0"/>
    <w:rsid w:val="00C40E07"/>
    <w:rsid w:val="00C40E59"/>
    <w:rsid w:val="00C43914"/>
    <w:rsid w:val="00C44C09"/>
    <w:rsid w:val="00C44E96"/>
    <w:rsid w:val="00C45FED"/>
    <w:rsid w:val="00C46BD8"/>
    <w:rsid w:val="00C51830"/>
    <w:rsid w:val="00C52725"/>
    <w:rsid w:val="00C53E40"/>
    <w:rsid w:val="00C54545"/>
    <w:rsid w:val="00C5582F"/>
    <w:rsid w:val="00C70058"/>
    <w:rsid w:val="00C70083"/>
    <w:rsid w:val="00C7099E"/>
    <w:rsid w:val="00C72CE9"/>
    <w:rsid w:val="00C755AA"/>
    <w:rsid w:val="00C766BF"/>
    <w:rsid w:val="00C81D6E"/>
    <w:rsid w:val="00C87AAC"/>
    <w:rsid w:val="00C907E7"/>
    <w:rsid w:val="00C9176E"/>
    <w:rsid w:val="00C92AC0"/>
    <w:rsid w:val="00C92D1C"/>
    <w:rsid w:val="00C931EA"/>
    <w:rsid w:val="00C93F95"/>
    <w:rsid w:val="00C9686E"/>
    <w:rsid w:val="00CA3CFA"/>
    <w:rsid w:val="00CA674B"/>
    <w:rsid w:val="00CA7E96"/>
    <w:rsid w:val="00CB16FA"/>
    <w:rsid w:val="00CB2D32"/>
    <w:rsid w:val="00CB6313"/>
    <w:rsid w:val="00CC1AE7"/>
    <w:rsid w:val="00CC3FE5"/>
    <w:rsid w:val="00CC643E"/>
    <w:rsid w:val="00CC676E"/>
    <w:rsid w:val="00CD0421"/>
    <w:rsid w:val="00CD0578"/>
    <w:rsid w:val="00CD1AE9"/>
    <w:rsid w:val="00CD4463"/>
    <w:rsid w:val="00CD49D3"/>
    <w:rsid w:val="00CD4A83"/>
    <w:rsid w:val="00CD7FB5"/>
    <w:rsid w:val="00CE3E28"/>
    <w:rsid w:val="00CE6730"/>
    <w:rsid w:val="00CE7194"/>
    <w:rsid w:val="00CE7CA7"/>
    <w:rsid w:val="00CF0EFD"/>
    <w:rsid w:val="00CF2811"/>
    <w:rsid w:val="00CF68A6"/>
    <w:rsid w:val="00D06B14"/>
    <w:rsid w:val="00D07647"/>
    <w:rsid w:val="00D10B31"/>
    <w:rsid w:val="00D11FD7"/>
    <w:rsid w:val="00D128DD"/>
    <w:rsid w:val="00D14824"/>
    <w:rsid w:val="00D15198"/>
    <w:rsid w:val="00D16087"/>
    <w:rsid w:val="00D23935"/>
    <w:rsid w:val="00D244FF"/>
    <w:rsid w:val="00D300D7"/>
    <w:rsid w:val="00D30BB4"/>
    <w:rsid w:val="00D30FA0"/>
    <w:rsid w:val="00D32279"/>
    <w:rsid w:val="00D3298B"/>
    <w:rsid w:val="00D342CE"/>
    <w:rsid w:val="00D369FF"/>
    <w:rsid w:val="00D41F5D"/>
    <w:rsid w:val="00D453A3"/>
    <w:rsid w:val="00D4577C"/>
    <w:rsid w:val="00D467C1"/>
    <w:rsid w:val="00D47B5F"/>
    <w:rsid w:val="00D50FDA"/>
    <w:rsid w:val="00D51120"/>
    <w:rsid w:val="00D53E48"/>
    <w:rsid w:val="00D6145E"/>
    <w:rsid w:val="00D634E4"/>
    <w:rsid w:val="00D65E8A"/>
    <w:rsid w:val="00D6603A"/>
    <w:rsid w:val="00D736CA"/>
    <w:rsid w:val="00D73F22"/>
    <w:rsid w:val="00D74688"/>
    <w:rsid w:val="00D86CA2"/>
    <w:rsid w:val="00D86D06"/>
    <w:rsid w:val="00D9063E"/>
    <w:rsid w:val="00DA1A62"/>
    <w:rsid w:val="00DA4E3F"/>
    <w:rsid w:val="00DA7190"/>
    <w:rsid w:val="00DA7FC9"/>
    <w:rsid w:val="00DB023A"/>
    <w:rsid w:val="00DB467D"/>
    <w:rsid w:val="00DB62EF"/>
    <w:rsid w:val="00DC02E2"/>
    <w:rsid w:val="00DC66C7"/>
    <w:rsid w:val="00DC6AE9"/>
    <w:rsid w:val="00DC7FEF"/>
    <w:rsid w:val="00DD0FA8"/>
    <w:rsid w:val="00DD736A"/>
    <w:rsid w:val="00DD779A"/>
    <w:rsid w:val="00DE00D0"/>
    <w:rsid w:val="00DE0808"/>
    <w:rsid w:val="00DE5FB0"/>
    <w:rsid w:val="00DE7808"/>
    <w:rsid w:val="00DF27FC"/>
    <w:rsid w:val="00DF2A7A"/>
    <w:rsid w:val="00DF6E36"/>
    <w:rsid w:val="00E00E00"/>
    <w:rsid w:val="00E01CDF"/>
    <w:rsid w:val="00E13F30"/>
    <w:rsid w:val="00E17616"/>
    <w:rsid w:val="00E17787"/>
    <w:rsid w:val="00E202AF"/>
    <w:rsid w:val="00E23609"/>
    <w:rsid w:val="00E277B8"/>
    <w:rsid w:val="00E27C0A"/>
    <w:rsid w:val="00E3122F"/>
    <w:rsid w:val="00E31CA8"/>
    <w:rsid w:val="00E353E9"/>
    <w:rsid w:val="00E36289"/>
    <w:rsid w:val="00E47ACB"/>
    <w:rsid w:val="00E5012A"/>
    <w:rsid w:val="00E50463"/>
    <w:rsid w:val="00E51A42"/>
    <w:rsid w:val="00E630E8"/>
    <w:rsid w:val="00E645AF"/>
    <w:rsid w:val="00E66F58"/>
    <w:rsid w:val="00E707B6"/>
    <w:rsid w:val="00E7626B"/>
    <w:rsid w:val="00E77ACC"/>
    <w:rsid w:val="00E80F31"/>
    <w:rsid w:val="00E822D8"/>
    <w:rsid w:val="00E87AE5"/>
    <w:rsid w:val="00E92E81"/>
    <w:rsid w:val="00E93A7A"/>
    <w:rsid w:val="00EA0423"/>
    <w:rsid w:val="00EA4BC2"/>
    <w:rsid w:val="00EA53BD"/>
    <w:rsid w:val="00EA710E"/>
    <w:rsid w:val="00EB0DFC"/>
    <w:rsid w:val="00EC1AA5"/>
    <w:rsid w:val="00EC3434"/>
    <w:rsid w:val="00EC6501"/>
    <w:rsid w:val="00EC7809"/>
    <w:rsid w:val="00ED196A"/>
    <w:rsid w:val="00ED1A9C"/>
    <w:rsid w:val="00ED622A"/>
    <w:rsid w:val="00ED74B8"/>
    <w:rsid w:val="00ED79AE"/>
    <w:rsid w:val="00EE1690"/>
    <w:rsid w:val="00EE5CB2"/>
    <w:rsid w:val="00EE7632"/>
    <w:rsid w:val="00EF0890"/>
    <w:rsid w:val="00EF12B7"/>
    <w:rsid w:val="00EF5E5B"/>
    <w:rsid w:val="00EF663D"/>
    <w:rsid w:val="00EF6D8D"/>
    <w:rsid w:val="00F01032"/>
    <w:rsid w:val="00F04CF8"/>
    <w:rsid w:val="00F05110"/>
    <w:rsid w:val="00F07208"/>
    <w:rsid w:val="00F079A2"/>
    <w:rsid w:val="00F11FFA"/>
    <w:rsid w:val="00F134F8"/>
    <w:rsid w:val="00F17486"/>
    <w:rsid w:val="00F200D5"/>
    <w:rsid w:val="00F205A8"/>
    <w:rsid w:val="00F25D24"/>
    <w:rsid w:val="00F3041F"/>
    <w:rsid w:val="00F30CE8"/>
    <w:rsid w:val="00F318E0"/>
    <w:rsid w:val="00F337AB"/>
    <w:rsid w:val="00F47646"/>
    <w:rsid w:val="00F517E2"/>
    <w:rsid w:val="00F52E79"/>
    <w:rsid w:val="00F54F58"/>
    <w:rsid w:val="00F55B45"/>
    <w:rsid w:val="00F56B9B"/>
    <w:rsid w:val="00F61A44"/>
    <w:rsid w:val="00F62AB1"/>
    <w:rsid w:val="00F655C0"/>
    <w:rsid w:val="00F70673"/>
    <w:rsid w:val="00F75A80"/>
    <w:rsid w:val="00F77F52"/>
    <w:rsid w:val="00F81A1C"/>
    <w:rsid w:val="00F82884"/>
    <w:rsid w:val="00F84DB8"/>
    <w:rsid w:val="00F90083"/>
    <w:rsid w:val="00F92793"/>
    <w:rsid w:val="00F97075"/>
    <w:rsid w:val="00F975BD"/>
    <w:rsid w:val="00FA5637"/>
    <w:rsid w:val="00FA6981"/>
    <w:rsid w:val="00FB56D3"/>
    <w:rsid w:val="00FB782A"/>
    <w:rsid w:val="00FC4E82"/>
    <w:rsid w:val="00FC5C47"/>
    <w:rsid w:val="00FD2031"/>
    <w:rsid w:val="00FD22DB"/>
    <w:rsid w:val="00FD28DA"/>
    <w:rsid w:val="00FE0058"/>
    <w:rsid w:val="00FE03E0"/>
    <w:rsid w:val="00FE0989"/>
    <w:rsid w:val="00FE1568"/>
    <w:rsid w:val="00FF1701"/>
    <w:rsid w:val="00FF25C4"/>
    <w:rsid w:val="00FF2CE3"/>
    <w:rsid w:val="00FF3926"/>
    <w:rsid w:val="00FF3D60"/>
    <w:rsid w:val="00FF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4577"/>
    <o:shapelayout v:ext="edit">
      <o:idmap v:ext="edit" data="1"/>
    </o:shapelayout>
  </w:shapeDefaults>
  <w:decimalSymbol w:val="."/>
  <w:listSeparator w:val=","/>
  <w14:docId w14:val="405AF9D4"/>
  <w15:docId w15:val="{483301C7-AA2E-4ADF-9565-DBC4DD2C8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BodyText1"/>
    <w:link w:val="Heading1Char"/>
    <w:qFormat/>
    <w:rsid w:val="00012234"/>
    <w:pPr>
      <w:keepNext/>
      <w:pBdr>
        <w:top w:val="single" w:sz="12" w:space="1" w:color="auto"/>
        <w:bottom w:val="single" w:sz="12" w:space="1" w:color="auto"/>
      </w:pBdr>
      <w:spacing w:before="240" w:after="240" w:line="360" w:lineRule="auto"/>
      <w:jc w:val="center"/>
      <w:outlineLvl w:val="0"/>
    </w:pPr>
    <w:rPr>
      <w:b/>
      <w:caps/>
      <w:spacing w:val="22"/>
      <w:kern w:val="28"/>
      <w:position w:val="-36"/>
      <w:sz w:val="28"/>
    </w:rPr>
  </w:style>
  <w:style w:type="paragraph" w:styleId="Heading2">
    <w:name w:val="heading 2"/>
    <w:basedOn w:val="SubHeads"/>
    <w:next w:val="BodyText1"/>
    <w:link w:val="Heading2Char"/>
    <w:qFormat/>
    <w:rsid w:val="00071675"/>
    <w:pPr>
      <w:keepNext/>
      <w:spacing w:before="120" w:after="60"/>
      <w:outlineLvl w:val="1"/>
    </w:pPr>
  </w:style>
  <w:style w:type="paragraph" w:styleId="Heading3">
    <w:name w:val="heading 3"/>
    <w:basedOn w:val="Normal"/>
    <w:next w:val="BodyText1"/>
    <w:link w:val="Heading3Char"/>
    <w:qFormat/>
    <w:rsid w:val="00CC3FE5"/>
    <w:pPr>
      <w:keepNext/>
      <w:spacing w:after="360"/>
      <w:outlineLvl w:val="2"/>
    </w:pPr>
    <w:rPr>
      <w:i/>
    </w:rPr>
  </w:style>
  <w:style w:type="paragraph" w:styleId="Heading4">
    <w:name w:val="heading 4"/>
    <w:basedOn w:val="Normal"/>
    <w:next w:val="BodyText1"/>
    <w:link w:val="Heading4Char"/>
    <w:qFormat/>
    <w:rsid w:val="00CC3FE5"/>
    <w:pPr>
      <w:keepNext/>
      <w:spacing w:after="36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ind w:left="720"/>
    </w:pPr>
  </w:style>
  <w:style w:type="paragraph" w:styleId="TOC1">
    <w:name w:val="toc 1"/>
    <w:basedOn w:val="Normal"/>
    <w:next w:val="Normal"/>
    <w:uiPriority w:val="39"/>
    <w:rsid w:val="00646D1C"/>
    <w:pPr>
      <w:tabs>
        <w:tab w:val="right" w:leader="dot" w:pos="9360"/>
      </w:tabs>
      <w:spacing w:before="120" w:after="120"/>
      <w:ind w:left="720" w:hanging="720"/>
    </w:pPr>
    <w:rPr>
      <w:caps/>
    </w:rPr>
  </w:style>
  <w:style w:type="paragraph" w:customStyle="1" w:styleId="TableTitle">
    <w:name w:val="Table Title"/>
    <w:basedOn w:val="Normal"/>
    <w:next w:val="Normal"/>
    <w:qFormat/>
    <w:pPr>
      <w:keepNext/>
      <w:spacing w:after="120"/>
    </w:pPr>
    <w:rPr>
      <w:b/>
    </w:rPr>
  </w:style>
  <w:style w:type="paragraph" w:customStyle="1" w:styleId="FigureCaption">
    <w:name w:val="Figure Caption"/>
    <w:basedOn w:val="Normal"/>
    <w:next w:val="BodyText1"/>
    <w:qFormat/>
    <w:rsid w:val="00501DD2"/>
    <w:pPr>
      <w:spacing w:before="120" w:after="360"/>
      <w:jc w:val="center"/>
    </w:pPr>
    <w:rPr>
      <w:b/>
    </w:rPr>
  </w:style>
  <w:style w:type="paragraph" w:customStyle="1" w:styleId="BodyText1">
    <w:name w:val="Body Text1"/>
    <w:basedOn w:val="Normal"/>
    <w:link w:val="BodyText1Char"/>
    <w:qFormat/>
    <w:rsid w:val="00435626"/>
    <w:pPr>
      <w:widowControl/>
    </w:pPr>
  </w:style>
  <w:style w:type="character" w:styleId="LineNumber">
    <w:name w:val="line number"/>
    <w:basedOn w:val="DefaultParagraphFont"/>
  </w:style>
  <w:style w:type="paragraph" w:customStyle="1" w:styleId="Titlepageinfo">
    <w:name w:val="Title page info"/>
    <w:basedOn w:val="Normal"/>
    <w:pPr>
      <w:jc w:val="center"/>
    </w:pPr>
  </w:style>
  <w:style w:type="paragraph" w:customStyle="1" w:styleId="TOCHeading1">
    <w:name w:val="TOC Heading1"/>
    <w:basedOn w:val="Normal"/>
    <w:next w:val="Normal"/>
    <w:rsid w:val="00646D1C"/>
    <w:pPr>
      <w:spacing w:after="360"/>
      <w:jc w:val="center"/>
    </w:pPr>
    <w:rPr>
      <w:b/>
      <w:caps/>
    </w:rPr>
  </w:style>
  <w:style w:type="paragraph" w:customStyle="1" w:styleId="TitlePageTitle">
    <w:name w:val="Title Page Title"/>
    <w:basedOn w:val="Normal"/>
    <w:rsid w:val="00605F5A"/>
    <w:pPr>
      <w:spacing w:before="480"/>
      <w:jc w:val="center"/>
    </w:pPr>
    <w:rPr>
      <w:b/>
      <w:smallCaps/>
      <w:sz w:val="48"/>
    </w:rPr>
  </w:style>
  <w:style w:type="paragraph" w:customStyle="1" w:styleId="References">
    <w:name w:val="References"/>
    <w:basedOn w:val="Normal"/>
    <w:qFormat/>
    <w:rsid w:val="00621308"/>
    <w:pPr>
      <w:keepLines/>
      <w:widowControl/>
      <w:tabs>
        <w:tab w:val="left" w:pos="360"/>
        <w:tab w:val="left" w:pos="720"/>
      </w:tabs>
      <w:ind w:left="720" w:hanging="720"/>
    </w:pPr>
  </w:style>
  <w:style w:type="character" w:styleId="PageNumber">
    <w:name w:val="page number"/>
    <w:basedOn w:val="DefaultParagraphFont"/>
    <w:rPr>
      <w:rFonts w:ascii="Times New Roman" w:hAnsi="Times New Roman"/>
      <w:sz w:val="24"/>
    </w:rPr>
  </w:style>
  <w:style w:type="paragraph" w:styleId="Date">
    <w:name w:val="Date"/>
    <w:basedOn w:val="Normal"/>
    <w:next w:val="Normal"/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Equation">
    <w:name w:val="Equation"/>
    <w:basedOn w:val="BodyText1"/>
    <w:next w:val="BodyText1"/>
    <w:qFormat/>
    <w:pPr>
      <w:tabs>
        <w:tab w:val="right" w:pos="9360"/>
      </w:tabs>
      <w:ind w:left="720"/>
    </w:pPr>
  </w:style>
  <w:style w:type="paragraph" w:styleId="TableofFigures">
    <w:name w:val="table of figures"/>
    <w:aliases w:val="Tables"/>
    <w:basedOn w:val="Normal"/>
    <w:next w:val="Normal"/>
    <w:uiPriority w:val="99"/>
    <w:pPr>
      <w:tabs>
        <w:tab w:val="right" w:leader="dot" w:pos="9360"/>
      </w:tabs>
      <w:ind w:left="720" w:hanging="720"/>
    </w:pPr>
  </w:style>
  <w:style w:type="paragraph" w:styleId="ListNumber">
    <w:name w:val="List Number"/>
    <w:basedOn w:val="Normal"/>
    <w:qFormat/>
    <w:rsid w:val="00855255"/>
    <w:pPr>
      <w:tabs>
        <w:tab w:val="left" w:pos="1080"/>
      </w:tabs>
      <w:spacing w:after="360"/>
      <w:ind w:left="1080" w:hanging="360"/>
      <w:contextualSpacing/>
    </w:pPr>
  </w:style>
  <w:style w:type="paragraph" w:styleId="ListBullet">
    <w:name w:val="List Bullet"/>
    <w:basedOn w:val="Normal"/>
    <w:qFormat/>
    <w:rsid w:val="000B3F5D"/>
    <w:pPr>
      <w:numPr>
        <w:numId w:val="1"/>
      </w:numPr>
      <w:tabs>
        <w:tab w:val="clear" w:pos="360"/>
        <w:tab w:val="num" w:pos="-1080"/>
      </w:tabs>
      <w:spacing w:after="360"/>
      <w:contextualSpacing/>
    </w:pPr>
  </w:style>
  <w:style w:type="paragraph" w:customStyle="1" w:styleId="TableNote">
    <w:name w:val="Table Note"/>
    <w:basedOn w:val="Normal"/>
    <w:next w:val="BodyText1"/>
    <w:qFormat/>
    <w:rsid w:val="001102F4"/>
    <w:pPr>
      <w:spacing w:before="80"/>
    </w:pPr>
    <w:rPr>
      <w:sz w:val="20"/>
    </w:rPr>
  </w:style>
  <w:style w:type="paragraph" w:styleId="Caption">
    <w:name w:val="caption"/>
    <w:basedOn w:val="Normal"/>
    <w:next w:val="Normal"/>
    <w:pPr>
      <w:spacing w:before="120" w:after="120"/>
    </w:pPr>
    <w:rPr>
      <w:b/>
    </w:rPr>
  </w:style>
  <w:style w:type="paragraph" w:customStyle="1" w:styleId="Figure">
    <w:name w:val="Figure"/>
    <w:basedOn w:val="BodyText1"/>
    <w:next w:val="FigureCaption"/>
    <w:qFormat/>
    <w:rsid w:val="00812D39"/>
    <w:pPr>
      <w:keepNext/>
      <w:jc w:val="center"/>
    </w:pPr>
    <w:rPr>
      <w:noProof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40A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0A47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A47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A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A47"/>
    <w:rPr>
      <w:rFonts w:ascii="Times New Roman" w:hAnsi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0A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A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766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66A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766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66AC"/>
    <w:rPr>
      <w:rFonts w:ascii="Times New Roman" w:hAnsi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70CA0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012234"/>
    <w:rPr>
      <w:rFonts w:ascii="Times New Roman" w:hAnsi="Times New Roman"/>
      <w:b/>
      <w:caps/>
      <w:spacing w:val="22"/>
      <w:kern w:val="28"/>
      <w:position w:val="-36"/>
      <w:sz w:val="28"/>
    </w:rPr>
  </w:style>
  <w:style w:type="character" w:customStyle="1" w:styleId="Heading2Char">
    <w:name w:val="Heading 2 Char"/>
    <w:basedOn w:val="DefaultParagraphFont"/>
    <w:link w:val="Heading2"/>
    <w:rsid w:val="00071675"/>
    <w:rPr>
      <w:rFonts w:ascii="Times New Roman" w:hAnsi="Times New Roman"/>
      <w:b/>
      <w:sz w:val="24"/>
    </w:rPr>
  </w:style>
  <w:style w:type="character" w:customStyle="1" w:styleId="Heading3Char">
    <w:name w:val="Heading 3 Char"/>
    <w:basedOn w:val="DefaultParagraphFont"/>
    <w:link w:val="Heading3"/>
    <w:rsid w:val="00CC3FE5"/>
    <w:rPr>
      <w:rFonts w:ascii="Times New Roman" w:hAnsi="Times New Roman"/>
      <w:i/>
      <w:sz w:val="24"/>
    </w:rPr>
  </w:style>
  <w:style w:type="character" w:customStyle="1" w:styleId="Heading4Char">
    <w:name w:val="Heading 4 Char"/>
    <w:basedOn w:val="DefaultParagraphFont"/>
    <w:link w:val="Heading4"/>
    <w:rsid w:val="00CC3FE5"/>
    <w:rPr>
      <w:rFonts w:ascii="Times New Roman" w:hAnsi="Times New Roman"/>
      <w:sz w:val="24"/>
    </w:rPr>
  </w:style>
  <w:style w:type="paragraph" w:customStyle="1" w:styleId="Default">
    <w:name w:val="Default"/>
    <w:rsid w:val="000B3F5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BodyText2">
    <w:name w:val="Body Text2"/>
    <w:basedOn w:val="Normal"/>
    <w:rsid w:val="00707B4F"/>
    <w:pPr>
      <w:widowControl/>
      <w:spacing w:after="240"/>
    </w:pPr>
    <w:rPr>
      <w:sz w:val="22"/>
    </w:rPr>
  </w:style>
  <w:style w:type="paragraph" w:styleId="ListParagraph">
    <w:name w:val="List Paragraph"/>
    <w:basedOn w:val="Normal"/>
    <w:uiPriority w:val="34"/>
    <w:qFormat/>
    <w:rsid w:val="00707B4F"/>
    <w:pPr>
      <w:widowControl/>
      <w:spacing w:after="200" w:line="276" w:lineRule="auto"/>
      <w:ind w:left="432"/>
      <w:contextualSpacing/>
    </w:pPr>
    <w:rPr>
      <w:rFonts w:ascii="Calibri" w:eastAsia="Calibri" w:hAnsi="Calibri"/>
      <w:sz w:val="22"/>
      <w:szCs w:val="22"/>
    </w:rPr>
  </w:style>
  <w:style w:type="paragraph" w:customStyle="1" w:styleId="SubHeads">
    <w:name w:val="SubHeads"/>
    <w:basedOn w:val="BodyText1"/>
    <w:link w:val="SubHeadsChar"/>
    <w:qFormat/>
    <w:rsid w:val="001178F9"/>
    <w:pPr>
      <w:tabs>
        <w:tab w:val="left" w:pos="7650"/>
      </w:tabs>
    </w:pPr>
    <w:rPr>
      <w:b/>
    </w:rPr>
  </w:style>
  <w:style w:type="table" w:styleId="TableGrid">
    <w:name w:val="Table Grid"/>
    <w:basedOn w:val="TableNormal"/>
    <w:uiPriority w:val="59"/>
    <w:rsid w:val="006D5C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1Char">
    <w:name w:val="Body Text1 Char"/>
    <w:basedOn w:val="DefaultParagraphFont"/>
    <w:link w:val="BodyText1"/>
    <w:rsid w:val="001178F9"/>
    <w:rPr>
      <w:rFonts w:ascii="Times New Roman" w:hAnsi="Times New Roman"/>
      <w:sz w:val="24"/>
    </w:rPr>
  </w:style>
  <w:style w:type="character" w:customStyle="1" w:styleId="SubHeadsChar">
    <w:name w:val="SubHeads Char"/>
    <w:basedOn w:val="BodyText1Char"/>
    <w:link w:val="SubHeads"/>
    <w:rsid w:val="001178F9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7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2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4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8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4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8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7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gran@iastate.ed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jeong@iastate.edu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pramen.shrestha@unlv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jahren@iastate.edu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Local\Libraries\Documents\Custom%20Office%20Templates\InTrans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InTransTemplate.dotx</Template>
  <TotalTime>0</TotalTime>
  <Pages>1</Pages>
  <Words>112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 Template</vt:lpstr>
    </vt:vector>
  </TitlesOfParts>
  <Company/>
  <LinksUpToDate>false</LinksUpToDate>
  <CharactersWithSpaces>1058</CharactersWithSpaces>
  <SharedDoc>false</SharedDoc>
  <HLinks>
    <vt:vector size="126" baseType="variant">
      <vt:variant>
        <vt:i4>1572913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_Toc55634168</vt:lpwstr>
      </vt:variant>
      <vt:variant>
        <vt:i4>1310770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_Toc55634154</vt:lpwstr>
      </vt:variant>
      <vt:variant>
        <vt:i4>1245238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_Toc55634113</vt:lpwstr>
      </vt:variant>
      <vt:variant>
        <vt:i4>1179702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_Toc55634112</vt:lpwstr>
      </vt:variant>
      <vt:variant>
        <vt:i4>1114166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_Toc55634111</vt:lpwstr>
      </vt:variant>
      <vt:variant>
        <vt:i4>1048630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_Toc55634110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_Toc55634109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_Toc55634108</vt:lpwstr>
      </vt:variant>
      <vt:variant>
        <vt:i4>1507383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_Toc55634107</vt:lpwstr>
      </vt:variant>
      <vt:variant>
        <vt:i4>1441847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_Toc55634106</vt:lpwstr>
      </vt:variant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_Toc55634105</vt:lpwstr>
      </vt:variant>
      <vt:variant>
        <vt:i4>1310775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_Toc55634104</vt:lpwstr>
      </vt:variant>
      <vt:variant>
        <vt:i4>1245239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_Toc55634103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_Toc55634102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_Toc55634101</vt:lpwstr>
      </vt:variant>
      <vt:variant>
        <vt:i4>1048631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_Toc55634100</vt:lpwstr>
      </vt:variant>
      <vt:variant>
        <vt:i4>1572926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_Toc55634099</vt:lpwstr>
      </vt:variant>
      <vt:variant>
        <vt:i4>1638462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_Toc55634098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_Toc55634097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_Toc55634096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_Toc55634095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Template</dc:title>
  <dc:creator>Joseph Shrestha</dc:creator>
  <cp:lastModifiedBy>Joseph Shrestha</cp:lastModifiedBy>
  <cp:revision>3</cp:revision>
  <cp:lastPrinted>2015-08-16T17:06:00Z</cp:lastPrinted>
  <dcterms:created xsi:type="dcterms:W3CDTF">2015-12-06T18:43:00Z</dcterms:created>
  <dcterms:modified xsi:type="dcterms:W3CDTF">2015-12-06T18:43:00Z</dcterms:modified>
  <cp:contentStatus/>
</cp:coreProperties>
</file>